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06022382"/>
    <w:bookmarkStart w:id="1" w:name="_Hlk106022580"/>
    <w:p w14:paraId="598E6938" w14:textId="77777777" w:rsidR="002E2A5D" w:rsidRPr="003A7087" w:rsidRDefault="002D2339" w:rsidP="00C514E7">
      <w:pPr>
        <w:spacing w:after="1080"/>
        <w:rPr>
          <w:lang w:val="en-GB"/>
        </w:rPr>
      </w:pPr>
      <w:r w:rsidRPr="003A7087"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B153019" wp14:editId="16E2F059">
                <wp:simplePos x="0" y="0"/>
                <wp:positionH relativeFrom="page">
                  <wp:posOffset>165735</wp:posOffset>
                </wp:positionH>
                <wp:positionV relativeFrom="page">
                  <wp:posOffset>177800</wp:posOffset>
                </wp:positionV>
                <wp:extent cx="7392035" cy="10509885"/>
                <wp:effectExtent l="0" t="0" r="0" b="0"/>
                <wp:wrapNone/>
                <wp:docPr id="4" name="Grup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2035" cy="10509885"/>
                          <a:chOff x="166254" y="178130"/>
                          <a:chExt cx="7392175" cy="10510199"/>
                        </a:xfrm>
                      </wpg:grpSpPr>
                      <wps:wsp>
                        <wps:cNvPr id="2" name="Rektangel 2"/>
                        <wps:cNvSpPr/>
                        <wps:spPr>
                          <a:xfrm>
                            <a:off x="166254" y="2256312"/>
                            <a:ext cx="7196400" cy="8240400"/>
                          </a:xfrm>
                          <a:prstGeom prst="rect">
                            <a:avLst/>
                          </a:prstGeom>
                          <a:solidFill>
                            <a:srgbClr val="C4E4D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ktangel 55"/>
                        <wps:cNvSpPr/>
                        <wps:spPr>
                          <a:xfrm>
                            <a:off x="166254" y="178130"/>
                            <a:ext cx="7196400" cy="2887200"/>
                          </a:xfrm>
                          <a:prstGeom prst="rect">
                            <a:avLst/>
                          </a:prstGeom>
                          <a:solidFill>
                            <a:srgbClr val="72C6A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Bild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294" t="86657"/>
                          <a:stretch/>
                        </pic:blipFill>
                        <pic:spPr bwMode="auto">
                          <a:xfrm>
                            <a:off x="5842659" y="9262754"/>
                            <a:ext cx="1715770" cy="1425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E9933E" id="Gruppe 4" o:spid="_x0000_s1026" style="position:absolute;margin-left:13.05pt;margin-top:14pt;width:582.05pt;height:827.55pt;z-index:-251654144;mso-position-horizontal-relative:page;mso-position-vertical-relative:page;mso-width-relative:margin;mso-height-relative:margin" coordorigin="1662,1781" coordsize="73921,10510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gP/HHhwIAAAAAAD5vzaC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qqqqqqqqqqqqqqqqqqqqqqqqqqqqqqqqqqq&#13;&#10;qqqqqqqqqqqqqqqqqqqqqqqqqqqqqqqqqqqqqqqqqirs3XeUHUex+HFlOWqtXe3ee6e7qrtnbXIy&#13;&#10;mIzJOTwwGT/gkTFgcs4YTAaTc84PE80jmmTDIxgMxsbgCBicE87Z0vtV3dvSTyvtShu0ksDfzzlz&#13;&#10;9nZN6umZ/atOdQM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">
                <v:rect id="Rektangel 2" o:spid="_x0000_s1027" style="position:absolute;left:1662;top:22563;width:71964;height:824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" fillcolor="#c4e4d0" stroked="f" strokeweight="1pt"/>
                <v:rect id="Rektangel 55" o:spid="_x0000_s1028" style="position:absolute;left:1662;top:1781;width:71964;height:288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" fillcolor="#72c6a3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e 1" o:spid="_x0000_s1029" type="#_x0000_t75" style="position:absolute;left:58426;top:92627;width:17158;height:142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">
                  <v:imagedata r:id="rId12" o:title="" croptop="56792f" cropleft="50655f"/>
                </v:shape>
                <w10:wrap anchorx="page" anchory="page"/>
              </v:group>
            </w:pict>
          </mc:Fallback>
        </mc:AlternateContent>
      </w:r>
      <w:r w:rsidRPr="003A7087"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B2B41D4" wp14:editId="65891E08">
                <wp:simplePos x="0" y="0"/>
                <wp:positionH relativeFrom="page">
                  <wp:posOffset>485775</wp:posOffset>
                </wp:positionH>
                <wp:positionV relativeFrom="page">
                  <wp:posOffset>500380</wp:posOffset>
                </wp:positionV>
                <wp:extent cx="1785600" cy="468000"/>
                <wp:effectExtent l="19050" t="19050" r="5715" b="8255"/>
                <wp:wrapNone/>
                <wp:docPr id="8" name="Grupp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785600" cy="468000"/>
                          <a:chOff x="0" y="0"/>
                          <a:chExt cx="1469757" cy="385907"/>
                        </a:xfrm>
                      </wpg:grpSpPr>
                      <wps:wsp>
                        <wps:cNvPr id="9" name="Frihåndsform: figur 9"/>
                        <wps:cNvSpPr/>
                        <wps:spPr>
                          <a:xfrm>
                            <a:off x="0" y="4938"/>
                            <a:ext cx="164797" cy="157764"/>
                          </a:xfrm>
                          <a:custGeom>
                            <a:avLst/>
                            <a:gdLst>
                              <a:gd name="connsiteX0" fmla="*/ -79 w 164797"/>
                              <a:gd name="connsiteY0" fmla="*/ 3799 h 157764"/>
                              <a:gd name="connsiteX1" fmla="*/ -79 w 164797"/>
                              <a:gd name="connsiteY1" fmla="*/ -41 h 157764"/>
                              <a:gd name="connsiteX2" fmla="*/ 71546 w 164797"/>
                              <a:gd name="connsiteY2" fmla="*/ -41 h 157764"/>
                              <a:gd name="connsiteX3" fmla="*/ 71546 w 164797"/>
                              <a:gd name="connsiteY3" fmla="*/ 3799 h 157764"/>
                              <a:gd name="connsiteX4" fmla="*/ 50348 w 164797"/>
                              <a:gd name="connsiteY4" fmla="*/ 31382 h 157764"/>
                              <a:gd name="connsiteX5" fmla="*/ 50348 w 164797"/>
                              <a:gd name="connsiteY5" fmla="*/ 93181 h 157764"/>
                              <a:gd name="connsiteX6" fmla="*/ 90749 w 164797"/>
                              <a:gd name="connsiteY6" fmla="*/ 145503 h 157764"/>
                              <a:gd name="connsiteX7" fmla="*/ 133494 w 164797"/>
                              <a:gd name="connsiteY7" fmla="*/ 91435 h 157764"/>
                              <a:gd name="connsiteX8" fmla="*/ 133494 w 164797"/>
                              <a:gd name="connsiteY8" fmla="*/ 31182 h 157764"/>
                              <a:gd name="connsiteX9" fmla="*/ 112346 w 164797"/>
                              <a:gd name="connsiteY9" fmla="*/ 3799 h 157764"/>
                              <a:gd name="connsiteX10" fmla="*/ 112346 w 164797"/>
                              <a:gd name="connsiteY10" fmla="*/ -41 h 157764"/>
                              <a:gd name="connsiteX11" fmla="*/ 164718 w 164797"/>
                              <a:gd name="connsiteY11" fmla="*/ -41 h 157764"/>
                              <a:gd name="connsiteX12" fmla="*/ 164718 w 164797"/>
                              <a:gd name="connsiteY12" fmla="*/ 3799 h 157764"/>
                              <a:gd name="connsiteX13" fmla="*/ 143570 w 164797"/>
                              <a:gd name="connsiteY13" fmla="*/ 31182 h 157764"/>
                              <a:gd name="connsiteX14" fmla="*/ 143570 w 164797"/>
                              <a:gd name="connsiteY14" fmla="*/ 91036 h 157764"/>
                              <a:gd name="connsiteX15" fmla="*/ 83716 w 164797"/>
                              <a:gd name="connsiteY15" fmla="*/ 157723 h 157764"/>
                              <a:gd name="connsiteX16" fmla="*/ 21069 w 164797"/>
                              <a:gd name="connsiteY16" fmla="*/ 96174 h 157764"/>
                              <a:gd name="connsiteX17" fmla="*/ 21069 w 164797"/>
                              <a:gd name="connsiteY17" fmla="*/ 31382 h 157764"/>
                              <a:gd name="connsiteX18" fmla="*/ -79 w 164797"/>
                              <a:gd name="connsiteY18" fmla="*/ 3799 h 1577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164797" h="157764">
                                <a:moveTo>
                                  <a:pt x="-79" y="3799"/>
                                </a:moveTo>
                                <a:lnTo>
                                  <a:pt x="-79" y="-41"/>
                                </a:lnTo>
                                <a:lnTo>
                                  <a:pt x="71546" y="-41"/>
                                </a:lnTo>
                                <a:lnTo>
                                  <a:pt x="71546" y="3799"/>
                                </a:lnTo>
                                <a:cubicBezTo>
                                  <a:pt x="50797" y="6393"/>
                                  <a:pt x="50348" y="8937"/>
                                  <a:pt x="50348" y="31382"/>
                                </a:cubicBezTo>
                                <a:lnTo>
                                  <a:pt x="50348" y="93181"/>
                                </a:lnTo>
                                <a:cubicBezTo>
                                  <a:pt x="50348" y="126699"/>
                                  <a:pt x="61670" y="145503"/>
                                  <a:pt x="90749" y="145503"/>
                                </a:cubicBezTo>
                                <a:cubicBezTo>
                                  <a:pt x="122172" y="145503"/>
                                  <a:pt x="132846" y="123507"/>
                                  <a:pt x="133494" y="91435"/>
                                </a:cubicBezTo>
                                <a:lnTo>
                                  <a:pt x="133494" y="31182"/>
                                </a:lnTo>
                                <a:cubicBezTo>
                                  <a:pt x="133494" y="9136"/>
                                  <a:pt x="133096" y="6393"/>
                                  <a:pt x="112346" y="3799"/>
                                </a:cubicBezTo>
                                <a:lnTo>
                                  <a:pt x="112346" y="-41"/>
                                </a:lnTo>
                                <a:lnTo>
                                  <a:pt x="164718" y="-41"/>
                                </a:lnTo>
                                <a:lnTo>
                                  <a:pt x="164718" y="3799"/>
                                </a:lnTo>
                                <a:cubicBezTo>
                                  <a:pt x="143969" y="6393"/>
                                  <a:pt x="143570" y="9136"/>
                                  <a:pt x="143570" y="31182"/>
                                </a:cubicBezTo>
                                <a:lnTo>
                                  <a:pt x="143570" y="91036"/>
                                </a:lnTo>
                                <a:cubicBezTo>
                                  <a:pt x="143570" y="137423"/>
                                  <a:pt x="121973" y="157723"/>
                                  <a:pt x="83716" y="157723"/>
                                </a:cubicBezTo>
                                <a:cubicBezTo>
                                  <a:pt x="41170" y="157723"/>
                                  <a:pt x="21069" y="135677"/>
                                  <a:pt x="21069" y="96174"/>
                                </a:cubicBezTo>
                                <a:lnTo>
                                  <a:pt x="21069" y="31382"/>
                                </a:lnTo>
                                <a:cubicBezTo>
                                  <a:pt x="21069" y="9336"/>
                                  <a:pt x="20620" y="6393"/>
                                  <a:pt x="-79" y="379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6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ihåndsform: figur 10"/>
                        <wps:cNvSpPr/>
                        <wps:spPr>
                          <a:xfrm>
                            <a:off x="175072" y="4938"/>
                            <a:ext cx="161405" cy="154971"/>
                          </a:xfrm>
                          <a:custGeom>
                            <a:avLst/>
                            <a:gdLst>
                              <a:gd name="connsiteX0" fmla="*/ 108946 w 161405"/>
                              <a:gd name="connsiteY0" fmla="*/ 3799 h 154971"/>
                              <a:gd name="connsiteX1" fmla="*/ 108946 w 161405"/>
                              <a:gd name="connsiteY1" fmla="*/ -41 h 154971"/>
                              <a:gd name="connsiteX2" fmla="*/ 161318 w 161405"/>
                              <a:gd name="connsiteY2" fmla="*/ -41 h 154971"/>
                              <a:gd name="connsiteX3" fmla="*/ 161318 w 161405"/>
                              <a:gd name="connsiteY3" fmla="*/ 3799 h 154971"/>
                              <a:gd name="connsiteX4" fmla="*/ 140119 w 161405"/>
                              <a:gd name="connsiteY4" fmla="*/ 31182 h 154971"/>
                              <a:gd name="connsiteX5" fmla="*/ 140119 w 161405"/>
                              <a:gd name="connsiteY5" fmla="*/ 154930 h 154971"/>
                              <a:gd name="connsiteX6" fmla="*/ 122213 w 161405"/>
                              <a:gd name="connsiteY6" fmla="*/ 154930 h 154971"/>
                              <a:gd name="connsiteX7" fmla="*/ 31136 w 161405"/>
                              <a:gd name="connsiteY7" fmla="*/ 37168 h 154971"/>
                              <a:gd name="connsiteX8" fmla="*/ 31136 w 161405"/>
                              <a:gd name="connsiteY8" fmla="*/ 123706 h 154971"/>
                              <a:gd name="connsiteX9" fmla="*/ 52284 w 161405"/>
                              <a:gd name="connsiteY9" fmla="*/ 151089 h 154971"/>
                              <a:gd name="connsiteX10" fmla="*/ 52284 w 161405"/>
                              <a:gd name="connsiteY10" fmla="*/ 154930 h 154971"/>
                              <a:gd name="connsiteX11" fmla="*/ -88 w 161405"/>
                              <a:gd name="connsiteY11" fmla="*/ 154930 h 154971"/>
                              <a:gd name="connsiteX12" fmla="*/ -88 w 161405"/>
                              <a:gd name="connsiteY12" fmla="*/ 151089 h 154971"/>
                              <a:gd name="connsiteX13" fmla="*/ 21060 w 161405"/>
                              <a:gd name="connsiteY13" fmla="*/ 123706 h 154971"/>
                              <a:gd name="connsiteX14" fmla="*/ 21060 w 161405"/>
                              <a:gd name="connsiteY14" fmla="*/ 24100 h 154971"/>
                              <a:gd name="connsiteX15" fmla="*/ 17469 w 161405"/>
                              <a:gd name="connsiteY15" fmla="*/ 19411 h 154971"/>
                              <a:gd name="connsiteX16" fmla="*/ -88 w 161405"/>
                              <a:gd name="connsiteY16" fmla="*/ 3151 h 154971"/>
                              <a:gd name="connsiteX17" fmla="*/ -88 w 161405"/>
                              <a:gd name="connsiteY17" fmla="*/ -41 h 154971"/>
                              <a:gd name="connsiteX18" fmla="*/ 39665 w 161405"/>
                              <a:gd name="connsiteY18" fmla="*/ -41 h 154971"/>
                              <a:gd name="connsiteX19" fmla="*/ 130094 w 161405"/>
                              <a:gd name="connsiteY19" fmla="*/ 116225 h 154971"/>
                              <a:gd name="connsiteX20" fmla="*/ 130094 w 161405"/>
                              <a:gd name="connsiteY20" fmla="*/ 31182 h 154971"/>
                              <a:gd name="connsiteX21" fmla="*/ 108946 w 161405"/>
                              <a:gd name="connsiteY21" fmla="*/ 3799 h 1549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161405" h="154971">
                                <a:moveTo>
                                  <a:pt x="108946" y="3799"/>
                                </a:moveTo>
                                <a:lnTo>
                                  <a:pt x="108946" y="-41"/>
                                </a:lnTo>
                                <a:lnTo>
                                  <a:pt x="161318" y="-41"/>
                                </a:lnTo>
                                <a:lnTo>
                                  <a:pt x="161318" y="3799"/>
                                </a:lnTo>
                                <a:cubicBezTo>
                                  <a:pt x="140568" y="6393"/>
                                  <a:pt x="140119" y="9136"/>
                                  <a:pt x="140119" y="31182"/>
                                </a:cubicBezTo>
                                <a:lnTo>
                                  <a:pt x="140119" y="154930"/>
                                </a:lnTo>
                                <a:lnTo>
                                  <a:pt x="122213" y="154930"/>
                                </a:lnTo>
                                <a:lnTo>
                                  <a:pt x="31136" y="37168"/>
                                </a:lnTo>
                                <a:lnTo>
                                  <a:pt x="31136" y="123706"/>
                                </a:lnTo>
                                <a:cubicBezTo>
                                  <a:pt x="31136" y="145752"/>
                                  <a:pt x="31534" y="148546"/>
                                  <a:pt x="52284" y="151089"/>
                                </a:cubicBezTo>
                                <a:lnTo>
                                  <a:pt x="52284" y="154930"/>
                                </a:lnTo>
                                <a:lnTo>
                                  <a:pt x="-88" y="154930"/>
                                </a:lnTo>
                                <a:lnTo>
                                  <a:pt x="-88" y="151089"/>
                                </a:lnTo>
                                <a:cubicBezTo>
                                  <a:pt x="20661" y="148546"/>
                                  <a:pt x="21060" y="145752"/>
                                  <a:pt x="21060" y="123706"/>
                                </a:cubicBezTo>
                                <a:lnTo>
                                  <a:pt x="21060" y="24100"/>
                                </a:lnTo>
                                <a:lnTo>
                                  <a:pt x="17469" y="19411"/>
                                </a:lnTo>
                                <a:cubicBezTo>
                                  <a:pt x="9987" y="9585"/>
                                  <a:pt x="5897" y="5495"/>
                                  <a:pt x="-88" y="3151"/>
                                </a:cubicBezTo>
                                <a:lnTo>
                                  <a:pt x="-88" y="-41"/>
                                </a:lnTo>
                                <a:lnTo>
                                  <a:pt x="39665" y="-41"/>
                                </a:lnTo>
                                <a:lnTo>
                                  <a:pt x="130094" y="116225"/>
                                </a:lnTo>
                                <a:lnTo>
                                  <a:pt x="130094" y="31182"/>
                                </a:lnTo>
                                <a:cubicBezTo>
                                  <a:pt x="130094" y="9136"/>
                                  <a:pt x="129696" y="6393"/>
                                  <a:pt x="108946" y="379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6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ihåndsform: figur 11"/>
                        <wps:cNvSpPr/>
                        <wps:spPr>
                          <a:xfrm>
                            <a:off x="349545" y="4938"/>
                            <a:ext cx="71575" cy="154971"/>
                          </a:xfrm>
                          <a:custGeom>
                            <a:avLst/>
                            <a:gdLst>
                              <a:gd name="connsiteX0" fmla="*/ 50332 w 71575"/>
                              <a:gd name="connsiteY0" fmla="*/ 123706 h 154971"/>
                              <a:gd name="connsiteX1" fmla="*/ 71481 w 71575"/>
                              <a:gd name="connsiteY1" fmla="*/ 151089 h 154971"/>
                              <a:gd name="connsiteX2" fmla="*/ 71481 w 71575"/>
                              <a:gd name="connsiteY2" fmla="*/ 154930 h 154971"/>
                              <a:gd name="connsiteX3" fmla="*/ -94 w 71575"/>
                              <a:gd name="connsiteY3" fmla="*/ 154930 h 154971"/>
                              <a:gd name="connsiteX4" fmla="*/ -94 w 71575"/>
                              <a:gd name="connsiteY4" fmla="*/ 151089 h 154971"/>
                              <a:gd name="connsiteX5" fmla="*/ 21054 w 71575"/>
                              <a:gd name="connsiteY5" fmla="*/ 123706 h 154971"/>
                              <a:gd name="connsiteX6" fmla="*/ 21054 w 71575"/>
                              <a:gd name="connsiteY6" fmla="*/ 31182 h 154971"/>
                              <a:gd name="connsiteX7" fmla="*/ -94 w 71575"/>
                              <a:gd name="connsiteY7" fmla="*/ 3799 h 154971"/>
                              <a:gd name="connsiteX8" fmla="*/ -94 w 71575"/>
                              <a:gd name="connsiteY8" fmla="*/ -41 h 154971"/>
                              <a:gd name="connsiteX9" fmla="*/ 71481 w 71575"/>
                              <a:gd name="connsiteY9" fmla="*/ -41 h 154971"/>
                              <a:gd name="connsiteX10" fmla="*/ 71481 w 71575"/>
                              <a:gd name="connsiteY10" fmla="*/ 3799 h 154971"/>
                              <a:gd name="connsiteX11" fmla="*/ 50332 w 71575"/>
                              <a:gd name="connsiteY11" fmla="*/ 31182 h 1549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71575" h="154971">
                                <a:moveTo>
                                  <a:pt x="50332" y="123706"/>
                                </a:moveTo>
                                <a:cubicBezTo>
                                  <a:pt x="50332" y="145752"/>
                                  <a:pt x="50731" y="148546"/>
                                  <a:pt x="71481" y="151089"/>
                                </a:cubicBezTo>
                                <a:lnTo>
                                  <a:pt x="71481" y="154930"/>
                                </a:lnTo>
                                <a:lnTo>
                                  <a:pt x="-94" y="154930"/>
                                </a:lnTo>
                                <a:lnTo>
                                  <a:pt x="-94" y="151089"/>
                                </a:lnTo>
                                <a:cubicBezTo>
                                  <a:pt x="20605" y="148546"/>
                                  <a:pt x="21054" y="145752"/>
                                  <a:pt x="21054" y="123706"/>
                                </a:cubicBezTo>
                                <a:lnTo>
                                  <a:pt x="21054" y="31182"/>
                                </a:lnTo>
                                <a:cubicBezTo>
                                  <a:pt x="21054" y="9136"/>
                                  <a:pt x="20604" y="6393"/>
                                  <a:pt x="-94" y="3799"/>
                                </a:cubicBezTo>
                                <a:lnTo>
                                  <a:pt x="-94" y="-41"/>
                                </a:lnTo>
                                <a:lnTo>
                                  <a:pt x="71481" y="-41"/>
                                </a:lnTo>
                                <a:lnTo>
                                  <a:pt x="71481" y="3799"/>
                                </a:lnTo>
                                <a:cubicBezTo>
                                  <a:pt x="50731" y="6393"/>
                                  <a:pt x="50332" y="9136"/>
                                  <a:pt x="50332" y="31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6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ihåndsform: figur 12"/>
                        <wps:cNvSpPr/>
                        <wps:spPr>
                          <a:xfrm>
                            <a:off x="432243" y="4938"/>
                            <a:ext cx="156916" cy="154971"/>
                          </a:xfrm>
                          <a:custGeom>
                            <a:avLst/>
                            <a:gdLst>
                              <a:gd name="connsiteX0" fmla="*/ 21746 w 156916"/>
                              <a:gd name="connsiteY0" fmla="*/ 24748 h 154971"/>
                              <a:gd name="connsiteX1" fmla="*/ -101 w 156916"/>
                              <a:gd name="connsiteY1" fmla="*/ 3799 h 154971"/>
                              <a:gd name="connsiteX2" fmla="*/ -101 w 156916"/>
                              <a:gd name="connsiteY2" fmla="*/ -41 h 154971"/>
                              <a:gd name="connsiteX3" fmla="*/ 65988 w 156916"/>
                              <a:gd name="connsiteY3" fmla="*/ -41 h 154971"/>
                              <a:gd name="connsiteX4" fmla="*/ 65988 w 156916"/>
                              <a:gd name="connsiteY4" fmla="*/ 3799 h 154971"/>
                              <a:gd name="connsiteX5" fmla="*/ 52271 w 156916"/>
                              <a:gd name="connsiteY5" fmla="*/ 20060 h 154971"/>
                              <a:gd name="connsiteX6" fmla="*/ 89929 w 156916"/>
                              <a:gd name="connsiteY6" fmla="*/ 122858 h 154971"/>
                              <a:gd name="connsiteX7" fmla="*/ 116015 w 156916"/>
                              <a:gd name="connsiteY7" fmla="*/ 47393 h 154971"/>
                              <a:gd name="connsiteX8" fmla="*/ 107436 w 156916"/>
                              <a:gd name="connsiteY8" fmla="*/ 3799 h 154971"/>
                              <a:gd name="connsiteX9" fmla="*/ 107436 w 156916"/>
                              <a:gd name="connsiteY9" fmla="*/ -41 h 154971"/>
                              <a:gd name="connsiteX10" fmla="*/ 156816 w 156916"/>
                              <a:gd name="connsiteY10" fmla="*/ -41 h 154971"/>
                              <a:gd name="connsiteX11" fmla="*/ 156816 w 156916"/>
                              <a:gd name="connsiteY11" fmla="*/ 3799 h 154971"/>
                              <a:gd name="connsiteX12" fmla="*/ 129233 w 156916"/>
                              <a:gd name="connsiteY12" fmla="*/ 40161 h 154971"/>
                              <a:gd name="connsiteX13" fmla="*/ 88832 w 156916"/>
                              <a:gd name="connsiteY13" fmla="*/ 154930 h 154971"/>
                              <a:gd name="connsiteX14" fmla="*/ 71524 w 156916"/>
                              <a:gd name="connsiteY14" fmla="*/ 154930 h 1549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56916" h="154971">
                                <a:moveTo>
                                  <a:pt x="21746" y="24748"/>
                                </a:moveTo>
                                <a:cubicBezTo>
                                  <a:pt x="15711" y="9136"/>
                                  <a:pt x="13167" y="5495"/>
                                  <a:pt x="-101" y="3799"/>
                                </a:cubicBezTo>
                                <a:lnTo>
                                  <a:pt x="-101" y="-41"/>
                                </a:lnTo>
                                <a:lnTo>
                                  <a:pt x="65988" y="-41"/>
                                </a:lnTo>
                                <a:lnTo>
                                  <a:pt x="65988" y="3799"/>
                                </a:lnTo>
                                <a:cubicBezTo>
                                  <a:pt x="52521" y="5495"/>
                                  <a:pt x="48431" y="9386"/>
                                  <a:pt x="52271" y="20060"/>
                                </a:cubicBezTo>
                                <a:lnTo>
                                  <a:pt x="89929" y="122858"/>
                                </a:lnTo>
                                <a:lnTo>
                                  <a:pt x="116015" y="47393"/>
                                </a:lnTo>
                                <a:cubicBezTo>
                                  <a:pt x="129882" y="7241"/>
                                  <a:pt x="123896" y="5495"/>
                                  <a:pt x="107436" y="3799"/>
                                </a:cubicBezTo>
                                <a:lnTo>
                                  <a:pt x="107436" y="-41"/>
                                </a:lnTo>
                                <a:lnTo>
                                  <a:pt x="156816" y="-41"/>
                                </a:lnTo>
                                <a:lnTo>
                                  <a:pt x="156816" y="3799"/>
                                </a:lnTo>
                                <a:cubicBezTo>
                                  <a:pt x="142501" y="5495"/>
                                  <a:pt x="140356" y="8288"/>
                                  <a:pt x="129233" y="40161"/>
                                </a:cubicBezTo>
                                <a:lnTo>
                                  <a:pt x="88832" y="154930"/>
                                </a:lnTo>
                                <a:lnTo>
                                  <a:pt x="71524" y="154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6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ihåndsform: figur 13"/>
                        <wps:cNvSpPr/>
                        <wps:spPr>
                          <a:xfrm>
                            <a:off x="600282" y="4290"/>
                            <a:ext cx="137663" cy="155819"/>
                          </a:xfrm>
                          <a:custGeom>
                            <a:avLst/>
                            <a:gdLst>
                              <a:gd name="connsiteX0" fmla="*/ 79197 w 137663"/>
                              <a:gd name="connsiteY0" fmla="*/ 155578 h 155819"/>
                              <a:gd name="connsiteX1" fmla="*/ -109 w 137663"/>
                              <a:gd name="connsiteY1" fmla="*/ 155578 h 155819"/>
                              <a:gd name="connsiteX2" fmla="*/ -109 w 137663"/>
                              <a:gd name="connsiteY2" fmla="*/ 151738 h 155819"/>
                              <a:gd name="connsiteX3" fmla="*/ 21039 w 137663"/>
                              <a:gd name="connsiteY3" fmla="*/ 124355 h 155819"/>
                              <a:gd name="connsiteX4" fmla="*/ 21039 w 137663"/>
                              <a:gd name="connsiteY4" fmla="*/ 31831 h 155819"/>
                              <a:gd name="connsiteX5" fmla="*/ -109 w 137663"/>
                              <a:gd name="connsiteY5" fmla="*/ 4448 h 155819"/>
                              <a:gd name="connsiteX6" fmla="*/ -109 w 137663"/>
                              <a:gd name="connsiteY6" fmla="*/ 607 h 155819"/>
                              <a:gd name="connsiteX7" fmla="*/ 77053 w 137663"/>
                              <a:gd name="connsiteY7" fmla="*/ 607 h 155819"/>
                              <a:gd name="connsiteX8" fmla="*/ 127529 w 137663"/>
                              <a:gd name="connsiteY8" fmla="*/ -41 h 155819"/>
                              <a:gd name="connsiteX9" fmla="*/ 132667 w 137663"/>
                              <a:gd name="connsiteY9" fmla="*/ 51084 h 155819"/>
                              <a:gd name="connsiteX10" fmla="*/ 128377 w 137663"/>
                              <a:gd name="connsiteY10" fmla="*/ 51084 h 155819"/>
                              <a:gd name="connsiteX11" fmla="*/ 61690 w 137663"/>
                              <a:gd name="connsiteY11" fmla="*/ 8288 h 155819"/>
                              <a:gd name="connsiteX12" fmla="*/ 50368 w 137663"/>
                              <a:gd name="connsiteY12" fmla="*/ 8288 h 155819"/>
                              <a:gd name="connsiteX13" fmla="*/ 50368 w 137663"/>
                              <a:gd name="connsiteY13" fmla="*/ 70935 h 155819"/>
                              <a:gd name="connsiteX14" fmla="*/ 75357 w 137663"/>
                              <a:gd name="connsiteY14" fmla="*/ 70935 h 155819"/>
                              <a:gd name="connsiteX15" fmla="*/ 97353 w 137663"/>
                              <a:gd name="connsiteY15" fmla="*/ 46994 h 155819"/>
                              <a:gd name="connsiteX16" fmla="*/ 101243 w 137663"/>
                              <a:gd name="connsiteY16" fmla="*/ 46994 h 155819"/>
                              <a:gd name="connsiteX17" fmla="*/ 101243 w 137663"/>
                              <a:gd name="connsiteY17" fmla="*/ 104304 h 155819"/>
                              <a:gd name="connsiteX18" fmla="*/ 97353 w 137663"/>
                              <a:gd name="connsiteY18" fmla="*/ 104304 h 155819"/>
                              <a:gd name="connsiteX19" fmla="*/ 75357 w 137663"/>
                              <a:gd name="connsiteY19" fmla="*/ 80362 h 155819"/>
                              <a:gd name="connsiteX20" fmla="*/ 50368 w 137663"/>
                              <a:gd name="connsiteY20" fmla="*/ 80362 h 155819"/>
                              <a:gd name="connsiteX21" fmla="*/ 50368 w 137663"/>
                              <a:gd name="connsiteY21" fmla="*/ 138919 h 155819"/>
                              <a:gd name="connsiteX22" fmla="*/ 61241 w 137663"/>
                              <a:gd name="connsiteY22" fmla="*/ 148097 h 155819"/>
                              <a:gd name="connsiteX23" fmla="*/ 69371 w 137663"/>
                              <a:gd name="connsiteY23" fmla="*/ 148097 h 155819"/>
                              <a:gd name="connsiteX24" fmla="*/ 133515 w 137663"/>
                              <a:gd name="connsiteY24" fmla="*/ 104703 h 155819"/>
                              <a:gd name="connsiteX25" fmla="*/ 137555 w 137663"/>
                              <a:gd name="connsiteY25" fmla="*/ 104703 h 155819"/>
                              <a:gd name="connsiteX26" fmla="*/ 129026 w 137663"/>
                              <a:gd name="connsiteY26" fmla="*/ 155778 h 155819"/>
                              <a:gd name="connsiteX27" fmla="*/ 79197 w 137663"/>
                              <a:gd name="connsiteY27" fmla="*/ 155578 h 1558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137663" h="155819">
                                <a:moveTo>
                                  <a:pt x="79197" y="155578"/>
                                </a:moveTo>
                                <a:lnTo>
                                  <a:pt x="-109" y="155578"/>
                                </a:lnTo>
                                <a:lnTo>
                                  <a:pt x="-109" y="151738"/>
                                </a:lnTo>
                                <a:cubicBezTo>
                                  <a:pt x="20640" y="149194"/>
                                  <a:pt x="21039" y="146401"/>
                                  <a:pt x="21039" y="124355"/>
                                </a:cubicBezTo>
                                <a:lnTo>
                                  <a:pt x="21039" y="31831"/>
                                </a:lnTo>
                                <a:cubicBezTo>
                                  <a:pt x="21039" y="9785"/>
                                  <a:pt x="20641" y="7042"/>
                                  <a:pt x="-109" y="4448"/>
                                </a:cubicBezTo>
                                <a:lnTo>
                                  <a:pt x="-109" y="607"/>
                                </a:lnTo>
                                <a:lnTo>
                                  <a:pt x="77053" y="607"/>
                                </a:lnTo>
                                <a:cubicBezTo>
                                  <a:pt x="91817" y="607"/>
                                  <a:pt x="110870" y="607"/>
                                  <a:pt x="127529" y="-41"/>
                                </a:cubicBezTo>
                                <a:lnTo>
                                  <a:pt x="132667" y="51084"/>
                                </a:lnTo>
                                <a:lnTo>
                                  <a:pt x="128377" y="51084"/>
                                </a:lnTo>
                                <a:cubicBezTo>
                                  <a:pt x="117653" y="14922"/>
                                  <a:pt x="103139" y="8288"/>
                                  <a:pt x="61690" y="8288"/>
                                </a:cubicBezTo>
                                <a:lnTo>
                                  <a:pt x="50368" y="8288"/>
                                </a:lnTo>
                                <a:lnTo>
                                  <a:pt x="50368" y="70935"/>
                                </a:lnTo>
                                <a:lnTo>
                                  <a:pt x="75357" y="70935"/>
                                </a:lnTo>
                                <a:cubicBezTo>
                                  <a:pt x="87527" y="70935"/>
                                  <a:pt x="95258" y="64950"/>
                                  <a:pt x="97353" y="46994"/>
                                </a:cubicBezTo>
                                <a:lnTo>
                                  <a:pt x="101243" y="46994"/>
                                </a:lnTo>
                                <a:lnTo>
                                  <a:pt x="101243" y="104304"/>
                                </a:lnTo>
                                <a:lnTo>
                                  <a:pt x="97353" y="104304"/>
                                </a:lnTo>
                                <a:cubicBezTo>
                                  <a:pt x="95258" y="86348"/>
                                  <a:pt x="87527" y="80362"/>
                                  <a:pt x="75357" y="80362"/>
                                </a:cubicBezTo>
                                <a:lnTo>
                                  <a:pt x="50368" y="80362"/>
                                </a:lnTo>
                                <a:lnTo>
                                  <a:pt x="50368" y="138919"/>
                                </a:lnTo>
                                <a:cubicBezTo>
                                  <a:pt x="50368" y="146401"/>
                                  <a:pt x="51864" y="148097"/>
                                  <a:pt x="61241" y="148097"/>
                                </a:cubicBezTo>
                                <a:lnTo>
                                  <a:pt x="69371" y="148097"/>
                                </a:lnTo>
                                <a:cubicBezTo>
                                  <a:pt x="108276" y="148097"/>
                                  <a:pt x="121993" y="139318"/>
                                  <a:pt x="133515" y="104703"/>
                                </a:cubicBezTo>
                                <a:lnTo>
                                  <a:pt x="137555" y="104703"/>
                                </a:lnTo>
                                <a:lnTo>
                                  <a:pt x="129026" y="155778"/>
                                </a:lnTo>
                                <a:cubicBezTo>
                                  <a:pt x="111917" y="155578"/>
                                  <a:pt x="94410" y="155578"/>
                                  <a:pt x="79197" y="15557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6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ihåndsform: figur 14"/>
                        <wps:cNvSpPr/>
                        <wps:spPr>
                          <a:xfrm>
                            <a:off x="757847" y="4739"/>
                            <a:ext cx="158612" cy="155170"/>
                          </a:xfrm>
                          <a:custGeom>
                            <a:avLst/>
                            <a:gdLst>
                              <a:gd name="connsiteX0" fmla="*/ 64674 w 158612"/>
                              <a:gd name="connsiteY0" fmla="*/ 7640 h 155170"/>
                              <a:gd name="connsiteX1" fmla="*/ 50309 w 158612"/>
                              <a:gd name="connsiteY1" fmla="*/ 7640 h 155170"/>
                              <a:gd name="connsiteX2" fmla="*/ 50309 w 158612"/>
                              <a:gd name="connsiteY2" fmla="*/ 74776 h 155170"/>
                              <a:gd name="connsiteX3" fmla="*/ 64674 w 158612"/>
                              <a:gd name="connsiteY3" fmla="*/ 74776 h 155170"/>
                              <a:gd name="connsiteX4" fmla="*/ 103579 w 158612"/>
                              <a:gd name="connsiteY4" fmla="*/ 41208 h 155170"/>
                              <a:gd name="connsiteX5" fmla="*/ 64674 w 158612"/>
                              <a:gd name="connsiteY5" fmla="*/ 7640 h 155170"/>
                              <a:gd name="connsiteX6" fmla="*/ -117 w 158612"/>
                              <a:gd name="connsiteY6" fmla="*/ 151289 h 155170"/>
                              <a:gd name="connsiteX7" fmla="*/ 21031 w 158612"/>
                              <a:gd name="connsiteY7" fmla="*/ 123906 h 155170"/>
                              <a:gd name="connsiteX8" fmla="*/ 21031 w 158612"/>
                              <a:gd name="connsiteY8" fmla="*/ 31382 h 155170"/>
                              <a:gd name="connsiteX9" fmla="*/ -117 w 158612"/>
                              <a:gd name="connsiteY9" fmla="*/ 3999 h 155170"/>
                              <a:gd name="connsiteX10" fmla="*/ -117 w 158612"/>
                              <a:gd name="connsiteY10" fmla="*/ 158 h 155170"/>
                              <a:gd name="connsiteX11" fmla="*/ 27266 w 158612"/>
                              <a:gd name="connsiteY11" fmla="*/ 158 h 155170"/>
                              <a:gd name="connsiteX12" fmla="*/ 65921 w 158612"/>
                              <a:gd name="connsiteY12" fmla="*/ -41 h 155170"/>
                              <a:gd name="connsiteX13" fmla="*/ 136050 w 158612"/>
                              <a:gd name="connsiteY13" fmla="*/ 40759 h 155170"/>
                              <a:gd name="connsiteX14" fmla="*/ 97344 w 158612"/>
                              <a:gd name="connsiteY14" fmla="*/ 79265 h 155170"/>
                              <a:gd name="connsiteX15" fmla="*/ 130513 w 158612"/>
                              <a:gd name="connsiteY15" fmla="*/ 130540 h 155170"/>
                              <a:gd name="connsiteX16" fmla="*/ 158495 w 158612"/>
                              <a:gd name="connsiteY16" fmla="*/ 151289 h 155170"/>
                              <a:gd name="connsiteX17" fmla="*/ 158495 w 158612"/>
                              <a:gd name="connsiteY17" fmla="*/ 155130 h 155170"/>
                              <a:gd name="connsiteX18" fmla="*/ 110612 w 158612"/>
                              <a:gd name="connsiteY18" fmla="*/ 155130 h 155170"/>
                              <a:gd name="connsiteX19" fmla="*/ 92855 w 158612"/>
                              <a:gd name="connsiteY19" fmla="*/ 123906 h 155170"/>
                              <a:gd name="connsiteX20" fmla="*/ 83678 w 158612"/>
                              <a:gd name="connsiteY20" fmla="*/ 109591 h 155170"/>
                              <a:gd name="connsiteX21" fmla="*/ 65722 w 158612"/>
                              <a:gd name="connsiteY21" fmla="*/ 82457 h 155170"/>
                              <a:gd name="connsiteX22" fmla="*/ 50309 w 158612"/>
                              <a:gd name="connsiteY22" fmla="*/ 82457 h 155170"/>
                              <a:gd name="connsiteX23" fmla="*/ 50309 w 158612"/>
                              <a:gd name="connsiteY23" fmla="*/ 123906 h 155170"/>
                              <a:gd name="connsiteX24" fmla="*/ 73652 w 158612"/>
                              <a:gd name="connsiteY24" fmla="*/ 151289 h 155170"/>
                              <a:gd name="connsiteX25" fmla="*/ 73652 w 158612"/>
                              <a:gd name="connsiteY25" fmla="*/ 155130 h 155170"/>
                              <a:gd name="connsiteX26" fmla="*/ -117 w 158612"/>
                              <a:gd name="connsiteY26" fmla="*/ 155130 h 1551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158612" h="155170">
                                <a:moveTo>
                                  <a:pt x="64674" y="7640"/>
                                </a:moveTo>
                                <a:lnTo>
                                  <a:pt x="50309" y="7640"/>
                                </a:lnTo>
                                <a:lnTo>
                                  <a:pt x="50309" y="74776"/>
                                </a:lnTo>
                                <a:lnTo>
                                  <a:pt x="64674" y="74776"/>
                                </a:lnTo>
                                <a:cubicBezTo>
                                  <a:pt x="89214" y="74776"/>
                                  <a:pt x="103579" y="66197"/>
                                  <a:pt x="103579" y="41208"/>
                                </a:cubicBezTo>
                                <a:cubicBezTo>
                                  <a:pt x="103579" y="16219"/>
                                  <a:pt x="89214" y="7640"/>
                                  <a:pt x="64674" y="7640"/>
                                </a:cubicBezTo>
                                <a:moveTo>
                                  <a:pt x="-117" y="151289"/>
                                </a:moveTo>
                                <a:cubicBezTo>
                                  <a:pt x="20632" y="148745"/>
                                  <a:pt x="21031" y="145952"/>
                                  <a:pt x="21031" y="123906"/>
                                </a:cubicBezTo>
                                <a:lnTo>
                                  <a:pt x="21031" y="31382"/>
                                </a:lnTo>
                                <a:cubicBezTo>
                                  <a:pt x="21031" y="9336"/>
                                  <a:pt x="20633" y="6543"/>
                                  <a:pt x="-117" y="3999"/>
                                </a:cubicBezTo>
                                <a:lnTo>
                                  <a:pt x="-117" y="158"/>
                                </a:lnTo>
                                <a:lnTo>
                                  <a:pt x="27266" y="158"/>
                                </a:lnTo>
                                <a:cubicBezTo>
                                  <a:pt x="37740" y="158"/>
                                  <a:pt x="59287" y="-41"/>
                                  <a:pt x="65921" y="-41"/>
                                </a:cubicBezTo>
                                <a:cubicBezTo>
                                  <a:pt x="105475" y="-41"/>
                                  <a:pt x="136050" y="10633"/>
                                  <a:pt x="136050" y="40759"/>
                                </a:cubicBezTo>
                                <a:cubicBezTo>
                                  <a:pt x="136050" y="61508"/>
                                  <a:pt x="120438" y="73679"/>
                                  <a:pt x="97344" y="79265"/>
                                </a:cubicBezTo>
                                <a:lnTo>
                                  <a:pt x="130513" y="130540"/>
                                </a:lnTo>
                                <a:cubicBezTo>
                                  <a:pt x="140339" y="145752"/>
                                  <a:pt x="143532" y="149593"/>
                                  <a:pt x="158495" y="151289"/>
                                </a:cubicBezTo>
                                <a:lnTo>
                                  <a:pt x="158495" y="155130"/>
                                </a:lnTo>
                                <a:lnTo>
                                  <a:pt x="110612" y="155130"/>
                                </a:lnTo>
                                <a:cubicBezTo>
                                  <a:pt x="106572" y="147249"/>
                                  <a:pt x="99938" y="135478"/>
                                  <a:pt x="92855" y="123906"/>
                                </a:cubicBezTo>
                                <a:lnTo>
                                  <a:pt x="83678" y="109591"/>
                                </a:lnTo>
                                <a:cubicBezTo>
                                  <a:pt x="74700" y="95525"/>
                                  <a:pt x="70011" y="88243"/>
                                  <a:pt x="65722" y="82457"/>
                                </a:cubicBezTo>
                                <a:lnTo>
                                  <a:pt x="50309" y="82457"/>
                                </a:lnTo>
                                <a:lnTo>
                                  <a:pt x="50309" y="123906"/>
                                </a:lnTo>
                                <a:cubicBezTo>
                                  <a:pt x="50309" y="145952"/>
                                  <a:pt x="50759" y="148745"/>
                                  <a:pt x="73652" y="151289"/>
                                </a:cubicBezTo>
                                <a:lnTo>
                                  <a:pt x="73652" y="155130"/>
                                </a:lnTo>
                                <a:lnTo>
                                  <a:pt x="-117" y="155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6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ihåndsform: figur 15"/>
                        <wps:cNvSpPr/>
                        <wps:spPr>
                          <a:xfrm>
                            <a:off x="933169" y="0"/>
                            <a:ext cx="110280" cy="162702"/>
                          </a:xfrm>
                          <a:custGeom>
                            <a:avLst/>
                            <a:gdLst>
                              <a:gd name="connsiteX0" fmla="*/ -125 w 110280"/>
                              <a:gd name="connsiteY0" fmla="*/ 151089 h 162702"/>
                              <a:gd name="connsiteX1" fmla="*/ -125 w 110280"/>
                              <a:gd name="connsiteY1" fmla="*/ 98967 h 162702"/>
                              <a:gd name="connsiteX2" fmla="*/ 4115 w 110280"/>
                              <a:gd name="connsiteY2" fmla="*/ 98967 h 162702"/>
                              <a:gd name="connsiteX3" fmla="*/ 51349 w 110280"/>
                              <a:gd name="connsiteY3" fmla="*/ 154731 h 162702"/>
                              <a:gd name="connsiteX4" fmla="*/ 85815 w 110280"/>
                              <a:gd name="connsiteY4" fmla="*/ 126300 h 162702"/>
                              <a:gd name="connsiteX5" fmla="*/ 57135 w 110280"/>
                              <a:gd name="connsiteY5" fmla="*/ 96174 h 162702"/>
                              <a:gd name="connsiteX6" fmla="*/ 38131 w 110280"/>
                              <a:gd name="connsiteY6" fmla="*/ 87196 h 162702"/>
                              <a:gd name="connsiteX7" fmla="*/ 1122 w 110280"/>
                              <a:gd name="connsiteY7" fmla="*/ 41657 h 162702"/>
                              <a:gd name="connsiteX8" fmla="*/ 54392 w 110280"/>
                              <a:gd name="connsiteY8" fmla="*/ -41 h 162702"/>
                              <a:gd name="connsiteX9" fmla="*/ 100329 w 110280"/>
                              <a:gd name="connsiteY9" fmla="*/ 10683 h 162702"/>
                              <a:gd name="connsiteX10" fmla="*/ 100329 w 110280"/>
                              <a:gd name="connsiteY10" fmla="*/ 54476 h 162702"/>
                              <a:gd name="connsiteX11" fmla="*/ 96040 w 110280"/>
                              <a:gd name="connsiteY11" fmla="*/ 54476 h 162702"/>
                              <a:gd name="connsiteX12" fmla="*/ 54142 w 110280"/>
                              <a:gd name="connsiteY12" fmla="*/ 7889 h 162702"/>
                              <a:gd name="connsiteX13" fmla="*/ 24664 w 110280"/>
                              <a:gd name="connsiteY13" fmla="*/ 30983 h 162702"/>
                              <a:gd name="connsiteX14" fmla="*/ 46012 w 110280"/>
                              <a:gd name="connsiteY14" fmla="*/ 57917 h 162702"/>
                              <a:gd name="connsiteX15" fmla="*/ 68707 w 110280"/>
                              <a:gd name="connsiteY15" fmla="*/ 68591 h 162702"/>
                              <a:gd name="connsiteX16" fmla="*/ 110155 w 110280"/>
                              <a:gd name="connsiteY16" fmla="*/ 114778 h 162702"/>
                              <a:gd name="connsiteX17" fmla="*/ 51349 w 110280"/>
                              <a:gd name="connsiteY17" fmla="*/ 162661 h 162702"/>
                              <a:gd name="connsiteX18" fmla="*/ -125 w 110280"/>
                              <a:gd name="connsiteY18" fmla="*/ 151089 h 1627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110280" h="162702">
                                <a:moveTo>
                                  <a:pt x="-125" y="151089"/>
                                </a:moveTo>
                                <a:lnTo>
                                  <a:pt x="-125" y="98967"/>
                                </a:lnTo>
                                <a:lnTo>
                                  <a:pt x="4115" y="98967"/>
                                </a:lnTo>
                                <a:cubicBezTo>
                                  <a:pt x="10100" y="138720"/>
                                  <a:pt x="25911" y="154731"/>
                                  <a:pt x="51349" y="154731"/>
                                </a:cubicBezTo>
                                <a:cubicBezTo>
                                  <a:pt x="70203" y="154731"/>
                                  <a:pt x="85815" y="145553"/>
                                  <a:pt x="85815" y="126300"/>
                                </a:cubicBezTo>
                                <a:cubicBezTo>
                                  <a:pt x="85815" y="111786"/>
                                  <a:pt x="74243" y="104304"/>
                                  <a:pt x="57135" y="96174"/>
                                </a:cubicBezTo>
                                <a:lnTo>
                                  <a:pt x="38131" y="87196"/>
                                </a:lnTo>
                                <a:cubicBezTo>
                                  <a:pt x="15487" y="76522"/>
                                  <a:pt x="1122" y="62406"/>
                                  <a:pt x="1122" y="41657"/>
                                </a:cubicBezTo>
                                <a:cubicBezTo>
                                  <a:pt x="1122" y="17067"/>
                                  <a:pt x="24415" y="-41"/>
                                  <a:pt x="54392" y="-41"/>
                                </a:cubicBezTo>
                                <a:cubicBezTo>
                                  <a:pt x="69754" y="-41"/>
                                  <a:pt x="89855" y="4248"/>
                                  <a:pt x="100329" y="10683"/>
                                </a:cubicBezTo>
                                <a:lnTo>
                                  <a:pt x="100329" y="54476"/>
                                </a:lnTo>
                                <a:lnTo>
                                  <a:pt x="96040" y="54476"/>
                                </a:lnTo>
                                <a:cubicBezTo>
                                  <a:pt x="90055" y="23900"/>
                                  <a:pt x="75291" y="7889"/>
                                  <a:pt x="54142" y="7889"/>
                                </a:cubicBezTo>
                                <a:cubicBezTo>
                                  <a:pt x="36835" y="7889"/>
                                  <a:pt x="24664" y="16020"/>
                                  <a:pt x="24664" y="30983"/>
                                </a:cubicBezTo>
                                <a:cubicBezTo>
                                  <a:pt x="24664" y="45747"/>
                                  <a:pt x="34690" y="52580"/>
                                  <a:pt x="46012" y="57917"/>
                                </a:cubicBezTo>
                                <a:lnTo>
                                  <a:pt x="68707" y="68591"/>
                                </a:lnTo>
                                <a:cubicBezTo>
                                  <a:pt x="92399" y="79714"/>
                                  <a:pt x="110155" y="91485"/>
                                  <a:pt x="110155" y="114778"/>
                                </a:cubicBezTo>
                                <a:cubicBezTo>
                                  <a:pt x="110155" y="142760"/>
                                  <a:pt x="83421" y="162661"/>
                                  <a:pt x="51349" y="162661"/>
                                </a:cubicBezTo>
                                <a:cubicBezTo>
                                  <a:pt x="30450" y="162661"/>
                                  <a:pt x="12245" y="157723"/>
                                  <a:pt x="-125" y="15108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6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ihåndsform: figur 16"/>
                        <wps:cNvSpPr/>
                        <wps:spPr>
                          <a:xfrm>
                            <a:off x="1063750" y="4938"/>
                            <a:ext cx="71624" cy="154971"/>
                          </a:xfrm>
                          <a:custGeom>
                            <a:avLst/>
                            <a:gdLst>
                              <a:gd name="connsiteX0" fmla="*/ 50346 w 71624"/>
                              <a:gd name="connsiteY0" fmla="*/ 123706 h 154971"/>
                              <a:gd name="connsiteX1" fmla="*/ 71494 w 71624"/>
                              <a:gd name="connsiteY1" fmla="*/ 151089 h 154971"/>
                              <a:gd name="connsiteX2" fmla="*/ 71494 w 71624"/>
                              <a:gd name="connsiteY2" fmla="*/ 154930 h 154971"/>
                              <a:gd name="connsiteX3" fmla="*/ -131 w 71624"/>
                              <a:gd name="connsiteY3" fmla="*/ 154930 h 154971"/>
                              <a:gd name="connsiteX4" fmla="*/ -131 w 71624"/>
                              <a:gd name="connsiteY4" fmla="*/ 151089 h 154971"/>
                              <a:gd name="connsiteX5" fmla="*/ 21068 w 71624"/>
                              <a:gd name="connsiteY5" fmla="*/ 123706 h 154971"/>
                              <a:gd name="connsiteX6" fmla="*/ 21068 w 71624"/>
                              <a:gd name="connsiteY6" fmla="*/ 31182 h 154971"/>
                              <a:gd name="connsiteX7" fmla="*/ -131 w 71624"/>
                              <a:gd name="connsiteY7" fmla="*/ 3799 h 154971"/>
                              <a:gd name="connsiteX8" fmla="*/ -131 w 71624"/>
                              <a:gd name="connsiteY8" fmla="*/ -41 h 154971"/>
                              <a:gd name="connsiteX9" fmla="*/ 71494 w 71624"/>
                              <a:gd name="connsiteY9" fmla="*/ -41 h 154971"/>
                              <a:gd name="connsiteX10" fmla="*/ 71494 w 71624"/>
                              <a:gd name="connsiteY10" fmla="*/ 3799 h 154971"/>
                              <a:gd name="connsiteX11" fmla="*/ 50346 w 71624"/>
                              <a:gd name="connsiteY11" fmla="*/ 31182 h 1549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71624" h="154971">
                                <a:moveTo>
                                  <a:pt x="50346" y="123706"/>
                                </a:moveTo>
                                <a:cubicBezTo>
                                  <a:pt x="50346" y="145752"/>
                                  <a:pt x="50744" y="148546"/>
                                  <a:pt x="71494" y="151089"/>
                                </a:cubicBezTo>
                                <a:lnTo>
                                  <a:pt x="71494" y="154930"/>
                                </a:lnTo>
                                <a:lnTo>
                                  <a:pt x="-131" y="154930"/>
                                </a:lnTo>
                                <a:lnTo>
                                  <a:pt x="-131" y="151089"/>
                                </a:lnTo>
                                <a:cubicBezTo>
                                  <a:pt x="20619" y="148546"/>
                                  <a:pt x="21068" y="145752"/>
                                  <a:pt x="21068" y="123706"/>
                                </a:cubicBezTo>
                                <a:lnTo>
                                  <a:pt x="21068" y="31182"/>
                                </a:lnTo>
                                <a:cubicBezTo>
                                  <a:pt x="21068" y="9136"/>
                                  <a:pt x="20618" y="6393"/>
                                  <a:pt x="-131" y="3799"/>
                                </a:cubicBezTo>
                                <a:lnTo>
                                  <a:pt x="-131" y="-41"/>
                                </a:lnTo>
                                <a:lnTo>
                                  <a:pt x="71494" y="-41"/>
                                </a:lnTo>
                                <a:lnTo>
                                  <a:pt x="71494" y="3799"/>
                                </a:lnTo>
                                <a:cubicBezTo>
                                  <a:pt x="50745" y="6393"/>
                                  <a:pt x="50346" y="9136"/>
                                  <a:pt x="50346" y="31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6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ihåndsform: figur 17"/>
                        <wps:cNvSpPr/>
                        <wps:spPr>
                          <a:xfrm>
                            <a:off x="1151635" y="4290"/>
                            <a:ext cx="154971" cy="155619"/>
                          </a:xfrm>
                          <a:custGeom>
                            <a:avLst/>
                            <a:gdLst>
                              <a:gd name="connsiteX0" fmla="*/ 39217 w 154971"/>
                              <a:gd name="connsiteY0" fmla="*/ 151738 h 155619"/>
                              <a:gd name="connsiteX1" fmla="*/ 62709 w 154971"/>
                              <a:gd name="connsiteY1" fmla="*/ 124355 h 155619"/>
                              <a:gd name="connsiteX2" fmla="*/ 62709 w 154971"/>
                              <a:gd name="connsiteY2" fmla="*/ 7640 h 155619"/>
                              <a:gd name="connsiteX3" fmla="*/ 57372 w 154971"/>
                              <a:gd name="connsiteY3" fmla="*/ 7640 h 155619"/>
                              <a:gd name="connsiteX4" fmla="*/ 4152 w 154971"/>
                              <a:gd name="connsiteY4" fmla="*/ 57019 h 155619"/>
                              <a:gd name="connsiteX5" fmla="*/ -137 w 154971"/>
                              <a:gd name="connsiteY5" fmla="*/ 57019 h 155619"/>
                              <a:gd name="connsiteX6" fmla="*/ 6297 w 154971"/>
                              <a:gd name="connsiteY6" fmla="*/ -41 h 155619"/>
                              <a:gd name="connsiteX7" fmla="*/ 57372 w 154971"/>
                              <a:gd name="connsiteY7" fmla="*/ 607 h 155619"/>
                              <a:gd name="connsiteX8" fmla="*/ 97125 w 154971"/>
                              <a:gd name="connsiteY8" fmla="*/ 607 h 155619"/>
                              <a:gd name="connsiteX9" fmla="*/ 148450 w 154971"/>
                              <a:gd name="connsiteY9" fmla="*/ -41 h 155619"/>
                              <a:gd name="connsiteX10" fmla="*/ 154834 w 154971"/>
                              <a:gd name="connsiteY10" fmla="*/ 57019 h 155619"/>
                              <a:gd name="connsiteX11" fmla="*/ 150345 w 154971"/>
                              <a:gd name="connsiteY11" fmla="*/ 57019 h 155619"/>
                              <a:gd name="connsiteX12" fmla="*/ 97325 w 154971"/>
                              <a:gd name="connsiteY12" fmla="*/ 7640 h 155619"/>
                              <a:gd name="connsiteX13" fmla="*/ 91988 w 154971"/>
                              <a:gd name="connsiteY13" fmla="*/ 7640 h 155619"/>
                              <a:gd name="connsiteX14" fmla="*/ 91988 w 154971"/>
                              <a:gd name="connsiteY14" fmla="*/ 124355 h 155619"/>
                              <a:gd name="connsiteX15" fmla="*/ 115530 w 154971"/>
                              <a:gd name="connsiteY15" fmla="*/ 151738 h 155619"/>
                              <a:gd name="connsiteX16" fmla="*/ 115530 w 154971"/>
                              <a:gd name="connsiteY16" fmla="*/ 155578 h 155619"/>
                              <a:gd name="connsiteX17" fmla="*/ 39217 w 154971"/>
                              <a:gd name="connsiteY17" fmla="*/ 155578 h 1556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54971" h="155619">
                                <a:moveTo>
                                  <a:pt x="39217" y="151738"/>
                                </a:moveTo>
                                <a:cubicBezTo>
                                  <a:pt x="61861" y="149194"/>
                                  <a:pt x="62709" y="145752"/>
                                  <a:pt x="62709" y="124355"/>
                                </a:cubicBezTo>
                                <a:lnTo>
                                  <a:pt x="62709" y="7640"/>
                                </a:lnTo>
                                <a:lnTo>
                                  <a:pt x="57372" y="7640"/>
                                </a:lnTo>
                                <a:cubicBezTo>
                                  <a:pt x="27445" y="7640"/>
                                  <a:pt x="14826" y="22853"/>
                                  <a:pt x="4152" y="57019"/>
                                </a:cubicBezTo>
                                <a:lnTo>
                                  <a:pt x="-137" y="57019"/>
                                </a:lnTo>
                                <a:lnTo>
                                  <a:pt x="6297" y="-41"/>
                                </a:lnTo>
                                <a:cubicBezTo>
                                  <a:pt x="22757" y="607"/>
                                  <a:pt x="42608" y="607"/>
                                  <a:pt x="57372" y="607"/>
                                </a:cubicBezTo>
                                <a:lnTo>
                                  <a:pt x="97125" y="607"/>
                                </a:lnTo>
                                <a:cubicBezTo>
                                  <a:pt x="111889" y="607"/>
                                  <a:pt x="131740" y="607"/>
                                  <a:pt x="148450" y="-41"/>
                                </a:cubicBezTo>
                                <a:lnTo>
                                  <a:pt x="154834" y="57019"/>
                                </a:lnTo>
                                <a:lnTo>
                                  <a:pt x="150345" y="57019"/>
                                </a:lnTo>
                                <a:cubicBezTo>
                                  <a:pt x="139871" y="22853"/>
                                  <a:pt x="127301" y="7640"/>
                                  <a:pt x="97325" y="7640"/>
                                </a:cubicBezTo>
                                <a:lnTo>
                                  <a:pt x="91988" y="7640"/>
                                </a:lnTo>
                                <a:lnTo>
                                  <a:pt x="91988" y="124355"/>
                                </a:lnTo>
                                <a:cubicBezTo>
                                  <a:pt x="91988" y="145752"/>
                                  <a:pt x="92835" y="149194"/>
                                  <a:pt x="115530" y="151738"/>
                                </a:cubicBezTo>
                                <a:lnTo>
                                  <a:pt x="115530" y="155578"/>
                                </a:lnTo>
                                <a:lnTo>
                                  <a:pt x="39217" y="1555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6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ihåndsform: figur 18"/>
                        <wps:cNvSpPr/>
                        <wps:spPr>
                          <a:xfrm>
                            <a:off x="1315185" y="4938"/>
                            <a:ext cx="154572" cy="154971"/>
                          </a:xfrm>
                          <a:custGeom>
                            <a:avLst/>
                            <a:gdLst>
                              <a:gd name="connsiteX0" fmla="*/ 112928 w 154572"/>
                              <a:gd name="connsiteY0" fmla="*/ 151089 h 154971"/>
                              <a:gd name="connsiteX1" fmla="*/ 112928 w 154572"/>
                              <a:gd name="connsiteY1" fmla="*/ 154930 h 154971"/>
                              <a:gd name="connsiteX2" fmla="*/ 36615 w 154572"/>
                              <a:gd name="connsiteY2" fmla="*/ 154930 h 154971"/>
                              <a:gd name="connsiteX3" fmla="*/ 36615 w 154572"/>
                              <a:gd name="connsiteY3" fmla="*/ 151089 h 154971"/>
                              <a:gd name="connsiteX4" fmla="*/ 60157 w 154572"/>
                              <a:gd name="connsiteY4" fmla="*/ 123706 h 154971"/>
                              <a:gd name="connsiteX5" fmla="*/ 60157 w 154572"/>
                              <a:gd name="connsiteY5" fmla="*/ 94029 h 154971"/>
                              <a:gd name="connsiteX6" fmla="*/ 21003 w 154572"/>
                              <a:gd name="connsiteY6" fmla="*/ 23701 h 154971"/>
                              <a:gd name="connsiteX7" fmla="*/ -145 w 154572"/>
                              <a:gd name="connsiteY7" fmla="*/ 3799 h 154971"/>
                              <a:gd name="connsiteX8" fmla="*/ -145 w 154572"/>
                              <a:gd name="connsiteY8" fmla="*/ -41 h 154971"/>
                              <a:gd name="connsiteX9" fmla="*/ 65893 w 154572"/>
                              <a:gd name="connsiteY9" fmla="*/ -41 h 154971"/>
                              <a:gd name="connsiteX10" fmla="*/ 65893 w 154572"/>
                              <a:gd name="connsiteY10" fmla="*/ 3799 h 154971"/>
                              <a:gd name="connsiteX11" fmla="*/ 52675 w 154572"/>
                              <a:gd name="connsiteY11" fmla="*/ 19212 h 154971"/>
                              <a:gd name="connsiteX12" fmla="*/ 85595 w 154572"/>
                              <a:gd name="connsiteY12" fmla="*/ 81210 h 154971"/>
                              <a:gd name="connsiteX13" fmla="*/ 111881 w 154572"/>
                              <a:gd name="connsiteY13" fmla="*/ 34574 h 154971"/>
                              <a:gd name="connsiteX14" fmla="*/ 106743 w 154572"/>
                              <a:gd name="connsiteY14" fmla="*/ 3799 h 154971"/>
                              <a:gd name="connsiteX15" fmla="*/ 106743 w 154572"/>
                              <a:gd name="connsiteY15" fmla="*/ -41 h 154971"/>
                              <a:gd name="connsiteX16" fmla="*/ 154427 w 154572"/>
                              <a:gd name="connsiteY16" fmla="*/ -41 h 154971"/>
                              <a:gd name="connsiteX17" fmla="*/ 154427 w 154572"/>
                              <a:gd name="connsiteY17" fmla="*/ 3799 h 154971"/>
                              <a:gd name="connsiteX18" fmla="*/ 125098 w 154572"/>
                              <a:gd name="connsiteY18" fmla="*/ 30534 h 154971"/>
                              <a:gd name="connsiteX19" fmla="*/ 89436 w 154572"/>
                              <a:gd name="connsiteY19" fmla="*/ 92533 h 154971"/>
                              <a:gd name="connsiteX20" fmla="*/ 89436 w 154572"/>
                              <a:gd name="connsiteY20" fmla="*/ 123706 h 154971"/>
                              <a:gd name="connsiteX21" fmla="*/ 112928 w 154572"/>
                              <a:gd name="connsiteY21" fmla="*/ 151089 h 1549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154572" h="154971">
                                <a:moveTo>
                                  <a:pt x="112928" y="151089"/>
                                </a:moveTo>
                                <a:lnTo>
                                  <a:pt x="112928" y="154930"/>
                                </a:lnTo>
                                <a:lnTo>
                                  <a:pt x="36615" y="154930"/>
                                </a:lnTo>
                                <a:lnTo>
                                  <a:pt x="36615" y="151089"/>
                                </a:lnTo>
                                <a:cubicBezTo>
                                  <a:pt x="59259" y="148546"/>
                                  <a:pt x="60157" y="145104"/>
                                  <a:pt x="60157" y="123706"/>
                                </a:cubicBezTo>
                                <a:lnTo>
                                  <a:pt x="60157" y="94029"/>
                                </a:lnTo>
                                <a:lnTo>
                                  <a:pt x="21003" y="23701"/>
                                </a:lnTo>
                                <a:cubicBezTo>
                                  <a:pt x="12673" y="8288"/>
                                  <a:pt x="9680" y="5495"/>
                                  <a:pt x="-145" y="3799"/>
                                </a:cubicBezTo>
                                <a:lnTo>
                                  <a:pt x="-145" y="-41"/>
                                </a:lnTo>
                                <a:lnTo>
                                  <a:pt x="65893" y="-41"/>
                                </a:lnTo>
                                <a:lnTo>
                                  <a:pt x="65893" y="3799"/>
                                </a:lnTo>
                                <a:cubicBezTo>
                                  <a:pt x="52426" y="5495"/>
                                  <a:pt x="47538" y="9136"/>
                                  <a:pt x="52675" y="19212"/>
                                </a:cubicBezTo>
                                <a:lnTo>
                                  <a:pt x="85595" y="81210"/>
                                </a:lnTo>
                                <a:lnTo>
                                  <a:pt x="111881" y="34574"/>
                                </a:lnTo>
                                <a:cubicBezTo>
                                  <a:pt x="125747" y="10433"/>
                                  <a:pt x="122106" y="5296"/>
                                  <a:pt x="106743" y="3799"/>
                                </a:cubicBezTo>
                                <a:lnTo>
                                  <a:pt x="106743" y="-41"/>
                                </a:lnTo>
                                <a:lnTo>
                                  <a:pt x="154427" y="-41"/>
                                </a:lnTo>
                                <a:lnTo>
                                  <a:pt x="154427" y="3799"/>
                                </a:lnTo>
                                <a:cubicBezTo>
                                  <a:pt x="142855" y="5745"/>
                                  <a:pt x="137718" y="9386"/>
                                  <a:pt x="125098" y="30534"/>
                                </a:cubicBezTo>
                                <a:lnTo>
                                  <a:pt x="89436" y="92533"/>
                                </a:lnTo>
                                <a:lnTo>
                                  <a:pt x="89436" y="123706"/>
                                </a:lnTo>
                                <a:cubicBezTo>
                                  <a:pt x="89436" y="145104"/>
                                  <a:pt x="90283" y="148546"/>
                                  <a:pt x="112928" y="15108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6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rihåndsform: figur 19"/>
                        <wps:cNvSpPr/>
                        <wps:spPr>
                          <a:xfrm>
                            <a:off x="7032" y="223903"/>
                            <a:ext cx="162901" cy="162004"/>
                          </a:xfrm>
                          <a:custGeom>
                            <a:avLst/>
                            <a:gdLst>
                              <a:gd name="connsiteX0" fmla="*/ 81372 w 162901"/>
                              <a:gd name="connsiteY0" fmla="*/ 7828 h 162004"/>
                              <a:gd name="connsiteX1" fmla="*/ 32641 w 162901"/>
                              <a:gd name="connsiteY1" fmla="*/ 80950 h 162004"/>
                              <a:gd name="connsiteX2" fmla="*/ 81372 w 162901"/>
                              <a:gd name="connsiteY2" fmla="*/ 154071 h 162004"/>
                              <a:gd name="connsiteX3" fmla="*/ 130103 w 162901"/>
                              <a:gd name="connsiteY3" fmla="*/ 80950 h 162004"/>
                              <a:gd name="connsiteX4" fmla="*/ 81372 w 162901"/>
                              <a:gd name="connsiteY4" fmla="*/ 7828 h 162004"/>
                              <a:gd name="connsiteX5" fmla="*/ 81372 w 162901"/>
                              <a:gd name="connsiteY5" fmla="*/ -52 h 162004"/>
                              <a:gd name="connsiteX6" fmla="*/ 162823 w 162901"/>
                              <a:gd name="connsiteY6" fmla="*/ 80950 h 162004"/>
                              <a:gd name="connsiteX7" fmla="*/ 81372 w 162901"/>
                              <a:gd name="connsiteY7" fmla="*/ 161952 h 162004"/>
                              <a:gd name="connsiteX8" fmla="*/ -79 w 162901"/>
                              <a:gd name="connsiteY8" fmla="*/ 80950 h 162004"/>
                              <a:gd name="connsiteX9" fmla="*/ 81372 w 162901"/>
                              <a:gd name="connsiteY9" fmla="*/ -52 h 1620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62901" h="162004">
                                <a:moveTo>
                                  <a:pt x="81372" y="7828"/>
                                </a:moveTo>
                                <a:cubicBezTo>
                                  <a:pt x="51844" y="7828"/>
                                  <a:pt x="32641" y="35810"/>
                                  <a:pt x="32641" y="80950"/>
                                </a:cubicBezTo>
                                <a:cubicBezTo>
                                  <a:pt x="32641" y="126039"/>
                                  <a:pt x="51844" y="154071"/>
                                  <a:pt x="81372" y="154071"/>
                                </a:cubicBezTo>
                                <a:cubicBezTo>
                                  <a:pt x="110849" y="154071"/>
                                  <a:pt x="130103" y="126039"/>
                                  <a:pt x="130103" y="80950"/>
                                </a:cubicBezTo>
                                <a:cubicBezTo>
                                  <a:pt x="130103" y="35810"/>
                                  <a:pt x="110849" y="7828"/>
                                  <a:pt x="81372" y="7828"/>
                                </a:cubicBezTo>
                                <a:moveTo>
                                  <a:pt x="81372" y="-52"/>
                                </a:moveTo>
                                <a:cubicBezTo>
                                  <a:pt x="123269" y="-52"/>
                                  <a:pt x="162823" y="28129"/>
                                  <a:pt x="162823" y="80950"/>
                                </a:cubicBezTo>
                                <a:cubicBezTo>
                                  <a:pt x="162823" y="133721"/>
                                  <a:pt x="123269" y="161952"/>
                                  <a:pt x="81372" y="161952"/>
                                </a:cubicBezTo>
                                <a:cubicBezTo>
                                  <a:pt x="39474" y="161952"/>
                                  <a:pt x="-79" y="133721"/>
                                  <a:pt x="-79" y="80950"/>
                                </a:cubicBezTo>
                                <a:cubicBezTo>
                                  <a:pt x="-79" y="28129"/>
                                  <a:pt x="39474" y="-52"/>
                                  <a:pt x="81372" y="-52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6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ihåndsform: figur 20"/>
                        <wps:cNvSpPr/>
                        <wps:spPr>
                          <a:xfrm>
                            <a:off x="190484" y="227494"/>
                            <a:ext cx="137015" cy="155619"/>
                          </a:xfrm>
                          <a:custGeom>
                            <a:avLst/>
                            <a:gdLst>
                              <a:gd name="connsiteX0" fmla="*/ -88 w 137015"/>
                              <a:gd name="connsiteY0" fmla="*/ 151727 h 155619"/>
                              <a:gd name="connsiteX1" fmla="*/ 21060 w 137015"/>
                              <a:gd name="connsiteY1" fmla="*/ 124393 h 155619"/>
                              <a:gd name="connsiteX2" fmla="*/ 21060 w 137015"/>
                              <a:gd name="connsiteY2" fmla="*/ 31820 h 155619"/>
                              <a:gd name="connsiteX3" fmla="*/ -88 w 137015"/>
                              <a:gd name="connsiteY3" fmla="*/ 4437 h 155619"/>
                              <a:gd name="connsiteX4" fmla="*/ -88 w 137015"/>
                              <a:gd name="connsiteY4" fmla="*/ 596 h 155619"/>
                              <a:gd name="connsiteX5" fmla="*/ 81363 w 137015"/>
                              <a:gd name="connsiteY5" fmla="*/ 596 h 155619"/>
                              <a:gd name="connsiteX6" fmla="*/ 131790 w 137015"/>
                              <a:gd name="connsiteY6" fmla="*/ -52 h 155619"/>
                              <a:gd name="connsiteX7" fmla="*/ 136927 w 137015"/>
                              <a:gd name="connsiteY7" fmla="*/ 51073 h 155619"/>
                              <a:gd name="connsiteX8" fmla="*/ 132638 w 137015"/>
                              <a:gd name="connsiteY8" fmla="*/ 51073 h 155619"/>
                              <a:gd name="connsiteX9" fmla="*/ 65951 w 137015"/>
                              <a:gd name="connsiteY9" fmla="*/ 8327 h 155619"/>
                              <a:gd name="connsiteX10" fmla="*/ 50339 w 137015"/>
                              <a:gd name="connsiteY10" fmla="*/ 8327 h 155619"/>
                              <a:gd name="connsiteX11" fmla="*/ 50339 w 137015"/>
                              <a:gd name="connsiteY11" fmla="*/ 70924 h 155619"/>
                              <a:gd name="connsiteX12" fmla="*/ 75378 w 137015"/>
                              <a:gd name="connsiteY12" fmla="*/ 70924 h 155619"/>
                              <a:gd name="connsiteX13" fmla="*/ 97374 w 137015"/>
                              <a:gd name="connsiteY13" fmla="*/ 46983 h 155619"/>
                              <a:gd name="connsiteX14" fmla="*/ 101214 w 137015"/>
                              <a:gd name="connsiteY14" fmla="*/ 46983 h 155619"/>
                              <a:gd name="connsiteX15" fmla="*/ 101214 w 137015"/>
                              <a:gd name="connsiteY15" fmla="*/ 104292 h 155619"/>
                              <a:gd name="connsiteX16" fmla="*/ 97374 w 137015"/>
                              <a:gd name="connsiteY16" fmla="*/ 104292 h 155619"/>
                              <a:gd name="connsiteX17" fmla="*/ 75378 w 137015"/>
                              <a:gd name="connsiteY17" fmla="*/ 80351 h 155619"/>
                              <a:gd name="connsiteX18" fmla="*/ 50339 w 137015"/>
                              <a:gd name="connsiteY18" fmla="*/ 80351 h 155619"/>
                              <a:gd name="connsiteX19" fmla="*/ 50339 w 137015"/>
                              <a:gd name="connsiteY19" fmla="*/ 124593 h 155619"/>
                              <a:gd name="connsiteX20" fmla="*/ 73881 w 137015"/>
                              <a:gd name="connsiteY20" fmla="*/ 151727 h 155619"/>
                              <a:gd name="connsiteX21" fmla="*/ 73881 w 137015"/>
                              <a:gd name="connsiteY21" fmla="*/ 155567 h 155619"/>
                              <a:gd name="connsiteX22" fmla="*/ -88 w 137015"/>
                              <a:gd name="connsiteY22" fmla="*/ 155567 h 1556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137015" h="155619">
                                <a:moveTo>
                                  <a:pt x="-88" y="151727"/>
                                </a:moveTo>
                                <a:cubicBezTo>
                                  <a:pt x="20611" y="149183"/>
                                  <a:pt x="21060" y="146390"/>
                                  <a:pt x="21060" y="124393"/>
                                </a:cubicBezTo>
                                <a:lnTo>
                                  <a:pt x="21060" y="31820"/>
                                </a:lnTo>
                                <a:cubicBezTo>
                                  <a:pt x="21060" y="9823"/>
                                  <a:pt x="20611" y="7030"/>
                                  <a:pt x="-88" y="4437"/>
                                </a:cubicBezTo>
                                <a:lnTo>
                                  <a:pt x="-88" y="596"/>
                                </a:lnTo>
                                <a:lnTo>
                                  <a:pt x="81363" y="596"/>
                                </a:lnTo>
                                <a:cubicBezTo>
                                  <a:pt x="96077" y="596"/>
                                  <a:pt x="115130" y="596"/>
                                  <a:pt x="131790" y="-52"/>
                                </a:cubicBezTo>
                                <a:lnTo>
                                  <a:pt x="136927" y="51073"/>
                                </a:lnTo>
                                <a:lnTo>
                                  <a:pt x="132638" y="51073"/>
                                </a:lnTo>
                                <a:cubicBezTo>
                                  <a:pt x="121964" y="14961"/>
                                  <a:pt x="107399" y="8327"/>
                                  <a:pt x="65951" y="8327"/>
                                </a:cubicBezTo>
                                <a:lnTo>
                                  <a:pt x="50339" y="8327"/>
                                </a:lnTo>
                                <a:lnTo>
                                  <a:pt x="50339" y="70924"/>
                                </a:lnTo>
                                <a:lnTo>
                                  <a:pt x="75378" y="70924"/>
                                </a:lnTo>
                                <a:cubicBezTo>
                                  <a:pt x="87548" y="70924"/>
                                  <a:pt x="95229" y="64939"/>
                                  <a:pt x="97374" y="46983"/>
                                </a:cubicBezTo>
                                <a:lnTo>
                                  <a:pt x="101214" y="46983"/>
                                </a:lnTo>
                                <a:lnTo>
                                  <a:pt x="101214" y="104292"/>
                                </a:lnTo>
                                <a:lnTo>
                                  <a:pt x="97374" y="104292"/>
                                </a:lnTo>
                                <a:cubicBezTo>
                                  <a:pt x="95229" y="86336"/>
                                  <a:pt x="87548" y="80351"/>
                                  <a:pt x="75378" y="80351"/>
                                </a:cubicBezTo>
                                <a:lnTo>
                                  <a:pt x="50339" y="80351"/>
                                </a:lnTo>
                                <a:lnTo>
                                  <a:pt x="50339" y="124593"/>
                                </a:lnTo>
                                <a:cubicBezTo>
                                  <a:pt x="50339" y="145991"/>
                                  <a:pt x="51187" y="149183"/>
                                  <a:pt x="73881" y="151727"/>
                                </a:cubicBezTo>
                                <a:lnTo>
                                  <a:pt x="73881" y="155567"/>
                                </a:lnTo>
                                <a:lnTo>
                                  <a:pt x="-88" y="1555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6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ihåndsform: figur 21"/>
                        <wps:cNvSpPr/>
                        <wps:spPr>
                          <a:xfrm>
                            <a:off x="399124" y="223903"/>
                            <a:ext cx="162901" cy="162004"/>
                          </a:xfrm>
                          <a:custGeom>
                            <a:avLst/>
                            <a:gdLst>
                              <a:gd name="connsiteX0" fmla="*/ 81352 w 162901"/>
                              <a:gd name="connsiteY0" fmla="*/ 7828 h 162004"/>
                              <a:gd name="connsiteX1" fmla="*/ 32621 w 162901"/>
                              <a:gd name="connsiteY1" fmla="*/ 80950 h 162004"/>
                              <a:gd name="connsiteX2" fmla="*/ 81352 w 162901"/>
                              <a:gd name="connsiteY2" fmla="*/ 154071 h 162004"/>
                              <a:gd name="connsiteX3" fmla="*/ 130083 w 162901"/>
                              <a:gd name="connsiteY3" fmla="*/ 80950 h 162004"/>
                              <a:gd name="connsiteX4" fmla="*/ 81352 w 162901"/>
                              <a:gd name="connsiteY4" fmla="*/ 7828 h 162004"/>
                              <a:gd name="connsiteX5" fmla="*/ 81352 w 162901"/>
                              <a:gd name="connsiteY5" fmla="*/ -52 h 162004"/>
                              <a:gd name="connsiteX6" fmla="*/ 162803 w 162901"/>
                              <a:gd name="connsiteY6" fmla="*/ 80950 h 162004"/>
                              <a:gd name="connsiteX7" fmla="*/ 81352 w 162901"/>
                              <a:gd name="connsiteY7" fmla="*/ 161952 h 162004"/>
                              <a:gd name="connsiteX8" fmla="*/ -99 w 162901"/>
                              <a:gd name="connsiteY8" fmla="*/ 80950 h 162004"/>
                              <a:gd name="connsiteX9" fmla="*/ 81352 w 162901"/>
                              <a:gd name="connsiteY9" fmla="*/ -52 h 1620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62901" h="162004">
                                <a:moveTo>
                                  <a:pt x="81352" y="7828"/>
                                </a:moveTo>
                                <a:cubicBezTo>
                                  <a:pt x="51824" y="7828"/>
                                  <a:pt x="32621" y="35810"/>
                                  <a:pt x="32621" y="80950"/>
                                </a:cubicBezTo>
                                <a:cubicBezTo>
                                  <a:pt x="32621" y="126039"/>
                                  <a:pt x="51824" y="154071"/>
                                  <a:pt x="81352" y="154071"/>
                                </a:cubicBezTo>
                                <a:cubicBezTo>
                                  <a:pt x="110830" y="154071"/>
                                  <a:pt x="130083" y="126039"/>
                                  <a:pt x="130083" y="80950"/>
                                </a:cubicBezTo>
                                <a:cubicBezTo>
                                  <a:pt x="130083" y="35810"/>
                                  <a:pt x="110830" y="7828"/>
                                  <a:pt x="81352" y="7828"/>
                                </a:cubicBezTo>
                                <a:moveTo>
                                  <a:pt x="81352" y="-52"/>
                                </a:moveTo>
                                <a:cubicBezTo>
                                  <a:pt x="123249" y="-52"/>
                                  <a:pt x="162803" y="28129"/>
                                  <a:pt x="162803" y="80950"/>
                                </a:cubicBezTo>
                                <a:cubicBezTo>
                                  <a:pt x="162803" y="133721"/>
                                  <a:pt x="123249" y="161952"/>
                                  <a:pt x="81352" y="161952"/>
                                </a:cubicBezTo>
                                <a:cubicBezTo>
                                  <a:pt x="39454" y="161952"/>
                                  <a:pt x="-99" y="133721"/>
                                  <a:pt x="-99" y="80950"/>
                                </a:cubicBezTo>
                                <a:cubicBezTo>
                                  <a:pt x="-99" y="28129"/>
                                  <a:pt x="39454" y="-52"/>
                                  <a:pt x="81352" y="-52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6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ihåndsform: figur 22"/>
                        <wps:cNvSpPr/>
                        <wps:spPr>
                          <a:xfrm>
                            <a:off x="590456" y="223255"/>
                            <a:ext cx="110330" cy="162652"/>
                          </a:xfrm>
                          <a:custGeom>
                            <a:avLst/>
                            <a:gdLst>
                              <a:gd name="connsiteX0" fmla="*/ -108 w 110330"/>
                              <a:gd name="connsiteY0" fmla="*/ 151078 h 162652"/>
                              <a:gd name="connsiteX1" fmla="*/ -108 w 110330"/>
                              <a:gd name="connsiteY1" fmla="*/ 98906 h 162652"/>
                              <a:gd name="connsiteX2" fmla="*/ 4182 w 110330"/>
                              <a:gd name="connsiteY2" fmla="*/ 98906 h 162652"/>
                              <a:gd name="connsiteX3" fmla="*/ 51416 w 110330"/>
                              <a:gd name="connsiteY3" fmla="*/ 154719 h 162652"/>
                              <a:gd name="connsiteX4" fmla="*/ 85832 w 110330"/>
                              <a:gd name="connsiteY4" fmla="*/ 126289 h 162652"/>
                              <a:gd name="connsiteX5" fmla="*/ 57202 w 110330"/>
                              <a:gd name="connsiteY5" fmla="*/ 96113 h 162652"/>
                              <a:gd name="connsiteX6" fmla="*/ 38149 w 110330"/>
                              <a:gd name="connsiteY6" fmla="*/ 87134 h 162652"/>
                              <a:gd name="connsiteX7" fmla="*/ 1189 w 110330"/>
                              <a:gd name="connsiteY7" fmla="*/ 41596 h 162652"/>
                              <a:gd name="connsiteX8" fmla="*/ 54409 w 110330"/>
                              <a:gd name="connsiteY8" fmla="*/ -52 h 162652"/>
                              <a:gd name="connsiteX9" fmla="*/ 100347 w 110330"/>
                              <a:gd name="connsiteY9" fmla="*/ 10621 h 162652"/>
                              <a:gd name="connsiteX10" fmla="*/ 100347 w 110330"/>
                              <a:gd name="connsiteY10" fmla="*/ 54464 h 162652"/>
                              <a:gd name="connsiteX11" fmla="*/ 96107 w 110330"/>
                              <a:gd name="connsiteY11" fmla="*/ 54464 h 162652"/>
                              <a:gd name="connsiteX12" fmla="*/ 54210 w 110330"/>
                              <a:gd name="connsiteY12" fmla="*/ 7828 h 162652"/>
                              <a:gd name="connsiteX13" fmla="*/ 24682 w 110330"/>
                              <a:gd name="connsiteY13" fmla="*/ 30922 h 162652"/>
                              <a:gd name="connsiteX14" fmla="*/ 46079 w 110330"/>
                              <a:gd name="connsiteY14" fmla="*/ 57856 h 162652"/>
                              <a:gd name="connsiteX15" fmla="*/ 68724 w 110330"/>
                              <a:gd name="connsiteY15" fmla="*/ 68530 h 162652"/>
                              <a:gd name="connsiteX16" fmla="*/ 110223 w 110330"/>
                              <a:gd name="connsiteY16" fmla="*/ 114717 h 162652"/>
                              <a:gd name="connsiteX17" fmla="*/ 51416 w 110330"/>
                              <a:gd name="connsiteY17" fmla="*/ 162600 h 162652"/>
                              <a:gd name="connsiteX18" fmla="*/ -108 w 110330"/>
                              <a:gd name="connsiteY18" fmla="*/ 151078 h 1626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110330" h="162652">
                                <a:moveTo>
                                  <a:pt x="-108" y="151078"/>
                                </a:moveTo>
                                <a:lnTo>
                                  <a:pt x="-108" y="98906"/>
                                </a:lnTo>
                                <a:lnTo>
                                  <a:pt x="4182" y="98906"/>
                                </a:lnTo>
                                <a:cubicBezTo>
                                  <a:pt x="10167" y="138659"/>
                                  <a:pt x="25979" y="154719"/>
                                  <a:pt x="51416" y="154719"/>
                                </a:cubicBezTo>
                                <a:cubicBezTo>
                                  <a:pt x="70220" y="154719"/>
                                  <a:pt x="85832" y="145492"/>
                                  <a:pt x="85832" y="126289"/>
                                </a:cubicBezTo>
                                <a:cubicBezTo>
                                  <a:pt x="85832" y="111724"/>
                                  <a:pt x="74261" y="104243"/>
                                  <a:pt x="57202" y="96113"/>
                                </a:cubicBezTo>
                                <a:lnTo>
                                  <a:pt x="38149" y="87134"/>
                                </a:lnTo>
                                <a:cubicBezTo>
                                  <a:pt x="15504" y="76461"/>
                                  <a:pt x="1189" y="62345"/>
                                  <a:pt x="1189" y="41596"/>
                                </a:cubicBezTo>
                                <a:cubicBezTo>
                                  <a:pt x="1189" y="17006"/>
                                  <a:pt x="24482" y="-52"/>
                                  <a:pt x="54409" y="-52"/>
                                </a:cubicBezTo>
                                <a:cubicBezTo>
                                  <a:pt x="69772" y="-52"/>
                                  <a:pt x="89872" y="4187"/>
                                  <a:pt x="100347" y="10621"/>
                                </a:cubicBezTo>
                                <a:lnTo>
                                  <a:pt x="100347" y="54464"/>
                                </a:lnTo>
                                <a:lnTo>
                                  <a:pt x="96107" y="54464"/>
                                </a:lnTo>
                                <a:cubicBezTo>
                                  <a:pt x="90122" y="23889"/>
                                  <a:pt x="75358" y="7828"/>
                                  <a:pt x="54210" y="7828"/>
                                </a:cubicBezTo>
                                <a:cubicBezTo>
                                  <a:pt x="36852" y="7828"/>
                                  <a:pt x="24682" y="15958"/>
                                  <a:pt x="24682" y="30922"/>
                                </a:cubicBezTo>
                                <a:cubicBezTo>
                                  <a:pt x="24682" y="45686"/>
                                  <a:pt x="34757" y="52519"/>
                                  <a:pt x="46079" y="57856"/>
                                </a:cubicBezTo>
                                <a:lnTo>
                                  <a:pt x="68724" y="68530"/>
                                </a:lnTo>
                                <a:cubicBezTo>
                                  <a:pt x="92466" y="79653"/>
                                  <a:pt x="110223" y="91424"/>
                                  <a:pt x="110223" y="114717"/>
                                </a:cubicBezTo>
                                <a:cubicBezTo>
                                  <a:pt x="110223" y="142699"/>
                                  <a:pt x="83488" y="162600"/>
                                  <a:pt x="51416" y="162600"/>
                                </a:cubicBezTo>
                                <a:cubicBezTo>
                                  <a:pt x="30468" y="162600"/>
                                  <a:pt x="12312" y="157712"/>
                                  <a:pt x="-108" y="15107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6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ihåndsform: figur 23"/>
                        <wps:cNvSpPr/>
                        <wps:spPr>
                          <a:xfrm>
                            <a:off x="721087" y="228143"/>
                            <a:ext cx="130580" cy="155220"/>
                          </a:xfrm>
                          <a:custGeom>
                            <a:avLst/>
                            <a:gdLst>
                              <a:gd name="connsiteX0" fmla="*/ -115 w 130580"/>
                              <a:gd name="connsiteY0" fmla="*/ 151078 h 155220"/>
                              <a:gd name="connsiteX1" fmla="*/ 21034 w 130580"/>
                              <a:gd name="connsiteY1" fmla="*/ 123745 h 155220"/>
                              <a:gd name="connsiteX2" fmla="*/ 21034 w 130580"/>
                              <a:gd name="connsiteY2" fmla="*/ 31171 h 155220"/>
                              <a:gd name="connsiteX3" fmla="*/ -115 w 130580"/>
                              <a:gd name="connsiteY3" fmla="*/ 3788 h 155220"/>
                              <a:gd name="connsiteX4" fmla="*/ -115 w 130580"/>
                              <a:gd name="connsiteY4" fmla="*/ -53 h 155220"/>
                              <a:gd name="connsiteX5" fmla="*/ 71510 w 130580"/>
                              <a:gd name="connsiteY5" fmla="*/ -53 h 155220"/>
                              <a:gd name="connsiteX6" fmla="*/ 71510 w 130580"/>
                              <a:gd name="connsiteY6" fmla="*/ 3788 h 155220"/>
                              <a:gd name="connsiteX7" fmla="*/ 50312 w 130580"/>
                              <a:gd name="connsiteY7" fmla="*/ 31171 h 155220"/>
                              <a:gd name="connsiteX8" fmla="*/ 50312 w 130580"/>
                              <a:gd name="connsiteY8" fmla="*/ 138708 h 155220"/>
                              <a:gd name="connsiteX9" fmla="*/ 59091 w 130580"/>
                              <a:gd name="connsiteY9" fmla="*/ 147437 h 155220"/>
                              <a:gd name="connsiteX10" fmla="*/ 65724 w 130580"/>
                              <a:gd name="connsiteY10" fmla="*/ 147437 h 155220"/>
                              <a:gd name="connsiteX11" fmla="*/ 126226 w 130580"/>
                              <a:gd name="connsiteY11" fmla="*/ 101499 h 155220"/>
                              <a:gd name="connsiteX12" fmla="*/ 130466 w 130580"/>
                              <a:gd name="connsiteY12" fmla="*/ 101499 h 155220"/>
                              <a:gd name="connsiteX13" fmla="*/ 123633 w 130580"/>
                              <a:gd name="connsiteY13" fmla="*/ 155168 h 155220"/>
                              <a:gd name="connsiteX14" fmla="*/ 79840 w 130580"/>
                              <a:gd name="connsiteY14" fmla="*/ 154919 h 155220"/>
                              <a:gd name="connsiteX15" fmla="*/ -115 w 130580"/>
                              <a:gd name="connsiteY15" fmla="*/ 154919 h 155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30580" h="155220">
                                <a:moveTo>
                                  <a:pt x="-115" y="151078"/>
                                </a:moveTo>
                                <a:cubicBezTo>
                                  <a:pt x="20635" y="148534"/>
                                  <a:pt x="21034" y="145741"/>
                                  <a:pt x="21034" y="123745"/>
                                </a:cubicBezTo>
                                <a:lnTo>
                                  <a:pt x="21034" y="31171"/>
                                </a:lnTo>
                                <a:cubicBezTo>
                                  <a:pt x="21034" y="9175"/>
                                  <a:pt x="20635" y="6382"/>
                                  <a:pt x="-115" y="3788"/>
                                </a:cubicBezTo>
                                <a:lnTo>
                                  <a:pt x="-115" y="-53"/>
                                </a:lnTo>
                                <a:lnTo>
                                  <a:pt x="71510" y="-53"/>
                                </a:lnTo>
                                <a:lnTo>
                                  <a:pt x="71510" y="3788"/>
                                </a:lnTo>
                                <a:cubicBezTo>
                                  <a:pt x="50761" y="6382"/>
                                  <a:pt x="50312" y="9175"/>
                                  <a:pt x="50312" y="31171"/>
                                </a:cubicBezTo>
                                <a:lnTo>
                                  <a:pt x="50312" y="138708"/>
                                </a:lnTo>
                                <a:cubicBezTo>
                                  <a:pt x="50312" y="145741"/>
                                  <a:pt x="52457" y="147437"/>
                                  <a:pt x="59091" y="147437"/>
                                </a:cubicBezTo>
                                <a:lnTo>
                                  <a:pt x="65724" y="147437"/>
                                </a:lnTo>
                                <a:cubicBezTo>
                                  <a:pt x="104430" y="147437"/>
                                  <a:pt x="114655" y="138060"/>
                                  <a:pt x="126226" y="101499"/>
                                </a:cubicBezTo>
                                <a:lnTo>
                                  <a:pt x="130466" y="101499"/>
                                </a:lnTo>
                                <a:lnTo>
                                  <a:pt x="123633" y="155168"/>
                                </a:lnTo>
                                <a:cubicBezTo>
                                  <a:pt x="113408" y="154919"/>
                                  <a:pt x="88369" y="154919"/>
                                  <a:pt x="79840" y="154919"/>
                                </a:cubicBezTo>
                                <a:lnTo>
                                  <a:pt x="-115" y="1549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6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ihåndsform: figur 24"/>
                        <wps:cNvSpPr/>
                        <wps:spPr>
                          <a:xfrm>
                            <a:off x="867529" y="223903"/>
                            <a:ext cx="162851" cy="162004"/>
                          </a:xfrm>
                          <a:custGeom>
                            <a:avLst/>
                            <a:gdLst>
                              <a:gd name="connsiteX0" fmla="*/ 81328 w 162851"/>
                              <a:gd name="connsiteY0" fmla="*/ 7828 h 162004"/>
                              <a:gd name="connsiteX1" fmla="*/ 32597 w 162851"/>
                              <a:gd name="connsiteY1" fmla="*/ 80950 h 162004"/>
                              <a:gd name="connsiteX2" fmla="*/ 81328 w 162851"/>
                              <a:gd name="connsiteY2" fmla="*/ 154071 h 162004"/>
                              <a:gd name="connsiteX3" fmla="*/ 130059 w 162851"/>
                              <a:gd name="connsiteY3" fmla="*/ 80950 h 162004"/>
                              <a:gd name="connsiteX4" fmla="*/ 81328 w 162851"/>
                              <a:gd name="connsiteY4" fmla="*/ 7828 h 162004"/>
                              <a:gd name="connsiteX5" fmla="*/ 81328 w 162851"/>
                              <a:gd name="connsiteY5" fmla="*/ -52 h 162004"/>
                              <a:gd name="connsiteX6" fmla="*/ 162729 w 162851"/>
                              <a:gd name="connsiteY6" fmla="*/ 80950 h 162004"/>
                              <a:gd name="connsiteX7" fmla="*/ 81328 w 162851"/>
                              <a:gd name="connsiteY7" fmla="*/ 161952 h 162004"/>
                              <a:gd name="connsiteX8" fmla="*/ -123 w 162851"/>
                              <a:gd name="connsiteY8" fmla="*/ 80950 h 162004"/>
                              <a:gd name="connsiteX9" fmla="*/ 81328 w 162851"/>
                              <a:gd name="connsiteY9" fmla="*/ -52 h 1620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62851" h="162004">
                                <a:moveTo>
                                  <a:pt x="81328" y="7828"/>
                                </a:moveTo>
                                <a:cubicBezTo>
                                  <a:pt x="51800" y="7828"/>
                                  <a:pt x="32597" y="35810"/>
                                  <a:pt x="32597" y="80950"/>
                                </a:cubicBezTo>
                                <a:cubicBezTo>
                                  <a:pt x="32597" y="126039"/>
                                  <a:pt x="51800" y="154071"/>
                                  <a:pt x="81328" y="154071"/>
                                </a:cubicBezTo>
                                <a:cubicBezTo>
                                  <a:pt x="110806" y="154071"/>
                                  <a:pt x="130059" y="126039"/>
                                  <a:pt x="130059" y="80950"/>
                                </a:cubicBezTo>
                                <a:cubicBezTo>
                                  <a:pt x="130059" y="35810"/>
                                  <a:pt x="110806" y="7828"/>
                                  <a:pt x="81328" y="7828"/>
                                </a:cubicBezTo>
                                <a:moveTo>
                                  <a:pt x="81328" y="-52"/>
                                </a:moveTo>
                                <a:cubicBezTo>
                                  <a:pt x="123226" y="-52"/>
                                  <a:pt x="162729" y="28129"/>
                                  <a:pt x="162729" y="80950"/>
                                </a:cubicBezTo>
                                <a:cubicBezTo>
                                  <a:pt x="162729" y="133721"/>
                                  <a:pt x="123226" y="161952"/>
                                  <a:pt x="81328" y="161952"/>
                                </a:cubicBezTo>
                                <a:cubicBezTo>
                                  <a:pt x="39430" y="161952"/>
                                  <a:pt x="-123" y="133721"/>
                                  <a:pt x="-123" y="80950"/>
                                </a:cubicBezTo>
                                <a:cubicBezTo>
                                  <a:pt x="-123" y="28129"/>
                                  <a:pt x="39430" y="-52"/>
                                  <a:pt x="81328" y="-52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6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64F56F" id="Gruppe 62" o:spid="_x0000_s1026" style="position:absolute;margin-left:38.25pt;margin-top:39.4pt;width:140.6pt;height:36.85pt;z-index:-251650048;mso-position-horizontal-relative:page;mso-position-vertical-relative:page;mso-width-relative:margin;mso-height-relative:margin" coordsize="14697,3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">
                <o:lock v:ext="edit" aspectratio="t"/>
                <v:shape id="Frihåndsform: figur 9" o:spid="_x0000_s1027" style="position:absolute;top:49;width:1647;height:1578;visibility:visible;mso-wrap-style:square;v-text-anchor:middle" coordsize="164797,1577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" path="m-79,3799r,-3840l71546,-41r,3840c50797,6393,50348,8937,50348,31382r,61799c50348,126699,61670,145503,90749,145503v31423,,42097,-21996,42745,-54068l133494,31182v,-22046,-398,-24789,-21148,-27383l112346,-41r52372,l164718,3799c143969,6393,143570,9136,143570,31182r,59854c143570,137423,121973,157723,83716,157723v-42546,,-62647,-22046,-62647,-61549l21069,31382c21069,9336,20620,6393,-79,3799e" fillcolor="black" stroked="f" strokeweight=".35469mm">
                  <v:stroke joinstyle="miter"/>
                  <v:path arrowok="t" o:connecttype="custom" o:connectlocs="-79,3799;-79,-41;71546,-41;71546,3799;50348,31382;50348,93181;90749,145503;133494,91435;133494,31182;112346,3799;112346,-41;164718,-41;164718,3799;143570,31182;143570,91036;83716,157723;21069,96174;21069,31382;-79,3799" o:connectangles="0,0,0,0,0,0,0,0,0,0,0,0,0,0,0,0,0,0,0"/>
                </v:shape>
                <v:shape id="Frihåndsform: figur 10" o:spid="_x0000_s1028" style="position:absolute;left:1750;top:49;width:1614;height:1550;visibility:visible;mso-wrap-style:square;v-text-anchor:middle" coordsize="161405,1549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" path="m108946,3799r,-3840l161318,-41r,3840c140568,6393,140119,9136,140119,31182r,123748l122213,154930,31136,37168r,86538c31136,145752,31534,148546,52284,151089r,3841l-88,154930r,-3841c20661,148546,21060,145752,21060,123706r,-99606l17469,19411c9987,9585,5897,5495,-88,3151r,-3192l39665,-41r90429,116266l130094,31182v,-22046,-398,-24789,-21148,-27383e" fillcolor="black" stroked="f" strokeweight=".35469mm">
                  <v:stroke joinstyle="miter"/>
                  <v:path arrowok="t" o:connecttype="custom" o:connectlocs="108946,3799;108946,-41;161318,-41;161318,3799;140119,31182;140119,154930;122213,154930;31136,37168;31136,123706;52284,151089;52284,154930;-88,154930;-88,151089;21060,123706;21060,24100;17469,19411;-88,3151;-88,-41;39665,-41;130094,116225;130094,31182;108946,3799" o:connectangles="0,0,0,0,0,0,0,0,0,0,0,0,0,0,0,0,0,0,0,0,0,0"/>
                </v:shape>
                <v:shape id="Frihåndsform: figur 11" o:spid="_x0000_s1029" style="position:absolute;left:3495;top:49;width:716;height:1550;visibility:visible;mso-wrap-style:square;v-text-anchor:middle" coordsize="71575,1549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" path="m50332,123706v,22046,399,24840,21149,27383l71481,154930r-71575,l-94,151089v20699,-2543,21148,-5337,21148,-27383l21054,31182c21054,9136,20604,6393,-94,3799r,-3840l71481,-41r,3840c50731,6393,50332,9136,50332,31182r,92524xe" fillcolor="black" stroked="f" strokeweight=".35469mm">
                  <v:stroke joinstyle="miter"/>
                  <v:path arrowok="t" o:connecttype="custom" o:connectlocs="50332,123706;71481,151089;71481,154930;-94,154930;-94,151089;21054,123706;21054,31182;-94,3799;-94,-41;71481,-41;71481,3799;50332,31182" o:connectangles="0,0,0,0,0,0,0,0,0,0,0,0"/>
                </v:shape>
                <v:shape id="Frihåndsform: figur 12" o:spid="_x0000_s1030" style="position:absolute;left:4322;top:49;width:1569;height:1550;visibility:visible;mso-wrap-style:square;v-text-anchor:middle" coordsize="156916,1549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" path="m21746,24748c15711,9136,13167,5495,-101,3799r,-3840l65988,-41r,3840c52521,5495,48431,9386,52271,20060l89929,122858,116015,47393c129882,7241,123896,5495,107436,3799r,-3840l156816,-41r,3840c142501,5495,140356,8288,129233,40161l88832,154930r-17308,l21746,24748xe" fillcolor="black" stroked="f" strokeweight=".35469mm">
                  <v:stroke joinstyle="miter"/>
                  <v:path arrowok="t" o:connecttype="custom" o:connectlocs="21746,24748;-101,3799;-101,-41;65988,-41;65988,3799;52271,20060;89929,122858;116015,47393;107436,3799;107436,-41;156816,-41;156816,3799;129233,40161;88832,154930;71524,154930" o:connectangles="0,0,0,0,0,0,0,0,0,0,0,0,0,0,0"/>
                </v:shape>
                <v:shape id="Frihåndsform: figur 13" o:spid="_x0000_s1031" style="position:absolute;left:6002;top:42;width:1377;height:1559;visibility:visible;mso-wrap-style:square;v-text-anchor:middle" coordsize="137663,1558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" path="m79197,155578r-79306,l-109,151738v20749,-2544,21148,-5337,21148,-27383l21039,31831c21039,9785,20641,7042,-109,4448r,-3841l77053,607v14764,,33817,,50476,-648l132667,51084r-4290,c117653,14922,103139,8288,61690,8288r-11322,l50368,70935r24989,c87527,70935,95258,64950,97353,46994r3890,l101243,104304r-3890,c95258,86348,87527,80362,75357,80362r-24989,l50368,138919v,7482,1496,9178,10873,9178l69371,148097v38905,,52622,-8779,64144,-43394l137555,104703r-8529,51075c111917,155578,94410,155578,79197,155578e" fillcolor="black" stroked="f" strokeweight=".35469mm">
                  <v:stroke joinstyle="miter"/>
                  <v:path arrowok="t" o:connecttype="custom" o:connectlocs="79197,155578;-109,155578;-109,151738;21039,124355;21039,31831;-109,4448;-109,607;77053,607;127529,-41;132667,51084;128377,51084;61690,8288;50368,8288;50368,70935;75357,70935;97353,46994;101243,46994;101243,104304;97353,104304;75357,80362;50368,80362;50368,138919;61241,148097;69371,148097;133515,104703;137555,104703;129026,155778;79197,155578" o:connectangles="0,0,0,0,0,0,0,0,0,0,0,0,0,0,0,0,0,0,0,0,0,0,0,0,0,0,0,0"/>
                </v:shape>
                <v:shape id="Frihåndsform: figur 14" o:spid="_x0000_s1032" style="position:absolute;left:7578;top:47;width:1586;height:1552;visibility:visible;mso-wrap-style:square;v-text-anchor:middle" coordsize="158612,1551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" path="m64674,7640r-14365,l50309,74776r14365,c89214,74776,103579,66197,103579,41208,103579,16219,89214,7640,64674,7640m-117,151289v20749,-2544,21148,-5337,21148,-27383l21031,31382c21031,9336,20633,6543,-117,3999r,-3841l27266,158v10474,,32021,-199,38655,-199c105475,-41,136050,10633,136050,40759v,20749,-15612,32920,-38706,38506l130513,130540v9826,15212,13019,19053,27982,20749l158495,155130r-47883,c106572,147249,99938,135478,92855,123906l83678,109591c74700,95525,70011,88243,65722,82457r-15413,l50309,123906v,22046,450,24839,23343,27383l73652,155130r-73769,l-117,151289xe" fillcolor="black" stroked="f" strokeweight=".35469mm">
                  <v:stroke joinstyle="miter"/>
                  <v:path arrowok="t" o:connecttype="custom" o:connectlocs="64674,7640;50309,7640;50309,74776;64674,74776;103579,41208;64674,7640;-117,151289;21031,123906;21031,31382;-117,3999;-117,158;27266,158;65921,-41;136050,40759;97344,79265;130513,130540;158495,151289;158495,155130;110612,155130;92855,123906;83678,109591;65722,82457;50309,82457;50309,123906;73652,151289;73652,155130;-117,155130" o:connectangles="0,0,0,0,0,0,0,0,0,0,0,0,0,0,0,0,0,0,0,0,0,0,0,0,0,0,0"/>
                </v:shape>
                <v:shape id="Frihåndsform: figur 15" o:spid="_x0000_s1033" style="position:absolute;left:9331;width:1103;height:1627;visibility:visible;mso-wrap-style:square;v-text-anchor:middle" coordsize="110280,1627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" path="m-125,151089r,-52122l4115,98967v5985,39753,21796,55764,47234,55764c70203,154731,85815,145553,85815,126300v,-14514,-11572,-21996,-28680,-30126l38131,87196c15487,76522,1122,62406,1122,41657,1122,17067,24415,-41,54392,-41v15362,,35463,4289,45937,10724l100329,54476r-4289,c90055,23900,75291,7889,54142,7889v-17307,,-29478,8131,-29478,23094c24664,45747,34690,52580,46012,57917l68707,68591v23692,11123,41448,22894,41448,46187c110155,142760,83421,162661,51349,162661v-20899,,-39104,-4938,-51474,-11572e" fillcolor="black" stroked="f" strokeweight=".35469mm">
                  <v:stroke joinstyle="miter"/>
                  <v:path arrowok="t" o:connecttype="custom" o:connectlocs="-125,151089;-125,98967;4115,98967;51349,154731;85815,126300;57135,96174;38131,87196;1122,41657;54392,-41;100329,10683;100329,54476;96040,54476;54142,7889;24664,30983;46012,57917;68707,68591;110155,114778;51349,162661;-125,151089" o:connectangles="0,0,0,0,0,0,0,0,0,0,0,0,0,0,0,0,0,0,0"/>
                </v:shape>
                <v:shape id="Frihåndsform: figur 16" o:spid="_x0000_s1034" style="position:absolute;left:10637;top:49;width:716;height:1550;visibility:visible;mso-wrap-style:square;v-text-anchor:middle" coordsize="71624,1549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" path="m50346,123706v,22046,398,24840,21148,27383l71494,154930r-71625,l-131,151089v20750,-2543,21199,-5337,21199,-27383l21068,31182c21068,9136,20618,6393,-131,3799r,-3840l71494,-41r,3840c50745,6393,50346,9136,50346,31182r,92524xe" fillcolor="black" stroked="f" strokeweight=".35469mm">
                  <v:stroke joinstyle="miter"/>
                  <v:path arrowok="t" o:connecttype="custom" o:connectlocs="50346,123706;71494,151089;71494,154930;-131,154930;-131,151089;21068,123706;21068,31182;-131,3799;-131,-41;71494,-41;71494,3799;50346,31182" o:connectangles="0,0,0,0,0,0,0,0,0,0,0,0"/>
                </v:shape>
                <v:shape id="Frihåndsform: figur 17" o:spid="_x0000_s1035" style="position:absolute;left:11516;top:42;width:1550;height:1557;visibility:visible;mso-wrap-style:square;v-text-anchor:middle" coordsize="154971,1556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" path="m39217,151738v22644,-2544,23492,-5986,23492,-27383l62709,7640r-5337,c27445,7640,14826,22853,4152,57019r-4289,l6297,-41c22757,607,42608,607,57372,607r39753,c111889,607,131740,607,148450,-41r6384,57060l150345,57019c139871,22853,127301,7640,97325,7640r-5337,l91988,124355v,21397,847,24839,23542,27383l115530,155578r-76313,l39217,151738xe" fillcolor="black" stroked="f" strokeweight=".35469mm">
                  <v:stroke joinstyle="miter"/>
                  <v:path arrowok="t" o:connecttype="custom" o:connectlocs="39217,151738;62709,124355;62709,7640;57372,7640;4152,57019;-137,57019;6297,-41;57372,607;97125,607;148450,-41;154834,57019;150345,57019;97325,7640;91988,7640;91988,124355;115530,151738;115530,155578;39217,155578" o:connectangles="0,0,0,0,0,0,0,0,0,0,0,0,0,0,0,0,0,0"/>
                </v:shape>
                <v:shape id="Frihåndsform: figur 18" o:spid="_x0000_s1036" style="position:absolute;left:13151;top:49;width:1546;height:1550;visibility:visible;mso-wrap-style:square;v-text-anchor:middle" coordsize="154572,1549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" path="m112928,151089r,3841l36615,154930r,-3841c59259,148546,60157,145104,60157,123706r,-29677l21003,23701c12673,8288,9680,5495,-145,3799r,-3840l65893,-41r,3840c52426,5495,47538,9136,52675,19212l85595,81210,111881,34574c125747,10433,122106,5296,106743,3799r,-3840l154427,-41r,3840c142855,5745,137718,9386,125098,30534l89436,92533r,31173c89436,145104,90283,148546,112928,151089e" fillcolor="black" stroked="f" strokeweight=".35469mm">
                  <v:stroke joinstyle="miter"/>
                  <v:path arrowok="t" o:connecttype="custom" o:connectlocs="112928,151089;112928,154930;36615,154930;36615,151089;60157,123706;60157,94029;21003,23701;-145,3799;-145,-41;65893,-41;65893,3799;52675,19212;85595,81210;111881,34574;106743,3799;106743,-41;154427,-41;154427,3799;125098,30534;89436,92533;89436,123706;112928,151089" o:connectangles="0,0,0,0,0,0,0,0,0,0,0,0,0,0,0,0,0,0,0,0,0,0"/>
                </v:shape>
                <v:shape id="Frihåndsform: figur 19" o:spid="_x0000_s1037" style="position:absolute;left:70;top:2239;width:1629;height:1620;visibility:visible;mso-wrap-style:square;v-text-anchor:middle" coordsize="162901,162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" path="m81372,7828v-29528,,-48731,27982,-48731,73122c32641,126039,51844,154071,81372,154071v29477,,48731,-28032,48731,-73121c130103,35810,110849,7828,81372,7828t,-7880c123269,-52,162823,28129,162823,80950v,52771,-39554,81002,-81451,81002c39474,161952,-79,133721,-79,80950,-79,28129,39474,-52,81372,-52e" fillcolor="black" stroked="f" strokeweight=".35469mm">
                  <v:stroke joinstyle="miter"/>
                  <v:path arrowok="t" o:connecttype="custom" o:connectlocs="81372,7828;32641,80950;81372,154071;130103,80950;81372,7828;81372,-52;162823,80950;81372,161952;-79,80950;81372,-52" o:connectangles="0,0,0,0,0,0,0,0,0,0"/>
                </v:shape>
                <v:shape id="Frihåndsform: figur 20" o:spid="_x0000_s1038" style="position:absolute;left:1904;top:2274;width:1370;height:1557;visibility:visible;mso-wrap-style:square;v-text-anchor:middle" coordsize="137015,1556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" path="m-88,151727v20699,-2544,21148,-5337,21148,-27334l21060,31820c21060,9823,20611,7030,-88,4437r,-3841l81363,596v14714,,33767,,50427,-648l136927,51073r-4289,c121964,14961,107399,8327,65951,8327r-15612,l50339,70924r25039,c87548,70924,95229,64939,97374,46983r3840,l101214,104292r-3840,c95229,86336,87548,80351,75378,80351r-25039,l50339,124593v,21398,848,24590,23542,27134l73881,155567r-73969,l-88,151727xe" fillcolor="black" stroked="f" strokeweight=".35469mm">
                  <v:stroke joinstyle="miter"/>
                  <v:path arrowok="t" o:connecttype="custom" o:connectlocs="-88,151727;21060,124393;21060,31820;-88,4437;-88,596;81363,596;131790,-52;136927,51073;132638,51073;65951,8327;50339,8327;50339,70924;75378,70924;97374,46983;101214,46983;101214,104292;97374,104292;75378,80351;50339,80351;50339,124593;73881,151727;73881,155567;-88,155567" o:connectangles="0,0,0,0,0,0,0,0,0,0,0,0,0,0,0,0,0,0,0,0,0,0,0"/>
                </v:shape>
                <v:shape id="Frihåndsform: figur 21" o:spid="_x0000_s1039" style="position:absolute;left:3991;top:2239;width:1629;height:1620;visibility:visible;mso-wrap-style:square;v-text-anchor:middle" coordsize="162901,162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" path="m81352,7828v-29528,,-48731,27982,-48731,73122c32621,126039,51824,154071,81352,154071v29478,,48731,-28032,48731,-73121c130083,35810,110830,7828,81352,7828t,-7880c123249,-52,162803,28129,162803,80950v,52771,-39554,81002,-81451,81002c39454,161952,-99,133721,-99,80950,-99,28129,39454,-52,81352,-52e" fillcolor="black" stroked="f" strokeweight=".35469mm">
                  <v:stroke joinstyle="miter"/>
                  <v:path arrowok="t" o:connecttype="custom" o:connectlocs="81352,7828;32621,80950;81352,154071;130083,80950;81352,7828;81352,-52;162803,80950;81352,161952;-99,80950;81352,-52" o:connectangles="0,0,0,0,0,0,0,0,0,0"/>
                </v:shape>
                <v:shape id="Frihåndsform: figur 22" o:spid="_x0000_s1040" style="position:absolute;left:5904;top:2232;width:1103;height:1627;visibility:visible;mso-wrap-style:square;v-text-anchor:middle" coordsize="110330,162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" path="m-108,151078r,-52172l4182,98906v5985,39753,21797,55813,47234,55813c70220,154719,85832,145492,85832,126289v,-14565,-11571,-22046,-28630,-30176l38149,87134c15504,76461,1189,62345,1189,41596,1189,17006,24482,-52,54409,-52v15363,,35463,4239,45938,10673l100347,54464r-4240,c90122,23889,75358,7828,54210,7828v-17358,,-29528,8130,-29528,23094c24682,45686,34757,52519,46079,57856l68724,68530v23742,11123,41499,22894,41499,46187c110223,142699,83488,162600,51416,162600v-20948,,-39104,-4888,-51524,-11522e" fillcolor="black" stroked="f" strokeweight=".35469mm">
                  <v:stroke joinstyle="miter"/>
                  <v:path arrowok="t" o:connecttype="custom" o:connectlocs="-108,151078;-108,98906;4182,98906;51416,154719;85832,126289;57202,96113;38149,87134;1189,41596;54409,-52;100347,10621;100347,54464;96107,54464;54210,7828;24682,30922;46079,57856;68724,68530;110223,114717;51416,162600;-108,151078" o:connectangles="0,0,0,0,0,0,0,0,0,0,0,0,0,0,0,0,0,0,0"/>
                </v:shape>
                <v:shape id="Frihåndsform: figur 23" o:spid="_x0000_s1041" style="position:absolute;left:7210;top:2281;width:1306;height:1552;visibility:visible;mso-wrap-style:square;v-text-anchor:middle" coordsize="130580,155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" path="m-115,151078v20750,-2544,21149,-5337,21149,-27333l21034,31171c21034,9175,20635,6382,-115,3788r,-3841l71510,-53r,3841c50761,6382,50312,9175,50312,31171r,107537c50312,145741,52457,147437,59091,147437r6633,c104430,147437,114655,138060,126226,101499r4240,l123633,155168v-10225,-249,-35264,-249,-43793,-249l-115,154919r,-3841xe" fillcolor="black" stroked="f" strokeweight=".35469mm">
                  <v:stroke joinstyle="miter"/>
                  <v:path arrowok="t" o:connecttype="custom" o:connectlocs="-115,151078;21034,123745;21034,31171;-115,3788;-115,-53;71510,-53;71510,3788;50312,31171;50312,138708;59091,147437;65724,147437;126226,101499;130466,101499;123633,155168;79840,154919;-115,154919" o:connectangles="0,0,0,0,0,0,0,0,0,0,0,0,0,0,0,0"/>
                </v:shape>
                <v:shape id="Frihåndsform: figur 24" o:spid="_x0000_s1042" style="position:absolute;left:8675;top:2239;width:1628;height:1620;visibility:visible;mso-wrap-style:square;v-text-anchor:middle" coordsize="162851,162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" path="m81328,7828v-29528,,-48731,27982,-48731,73122c32597,126039,51800,154071,81328,154071v29478,,48731,-28032,48731,-73121c130059,35810,110806,7828,81328,7828t,-7880c123226,-52,162729,28129,162729,80950v,52771,-39503,81002,-81401,81002c39430,161952,-123,133721,-123,80950,-123,28129,39430,-52,81328,-52e" fillcolor="black" stroked="f" strokeweight=".35469mm">
                  <v:stroke joinstyle="miter"/>
                  <v:path arrowok="t" o:connecttype="custom" o:connectlocs="81328,7828;32597,80950;81328,154071;130059,80950;81328,7828;81328,-52;162729,80950;81328,161952;-123,80950;81328,-52" o:connectangles="0,0,0,0,0,0,0,0,0,0"/>
                </v:shape>
                <w10:wrap anchorx="page" anchory="page"/>
              </v:group>
            </w:pict>
          </mc:Fallback>
        </mc:AlternateContent>
      </w:r>
      <w:r w:rsidR="00FE77B9" w:rsidRPr="003A708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5205B3" wp14:editId="5DB19A56">
                <wp:simplePos x="0" y="0"/>
                <wp:positionH relativeFrom="page">
                  <wp:posOffset>498475</wp:posOffset>
                </wp:positionH>
                <wp:positionV relativeFrom="page">
                  <wp:posOffset>2350770</wp:posOffset>
                </wp:positionV>
                <wp:extent cx="1339200" cy="334800"/>
                <wp:effectExtent l="0" t="0" r="0" b="8890"/>
                <wp:wrapNone/>
                <wp:docPr id="5" name="Plassholder for teks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3DEB50-4CD2-4659-AAE8-5CF3D39F8FB5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39200" cy="33480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</wps:spPr>
                      <wps:txbx>
                        <w:txbxContent>
                          <w:p w14:paraId="208FA88E" w14:textId="77777777" w:rsidR="00FE77B9" w:rsidRPr="00FE77B9" w:rsidRDefault="002D2339" w:rsidP="00A92BB5">
                            <w:pPr>
                              <w:pStyle w:val="Forsideoppgave"/>
                            </w:pPr>
                            <w:r>
                              <w:t xml:space="preserve">Master </w:t>
                            </w:r>
                            <w:proofErr w:type="spellStart"/>
                            <w:r>
                              <w:t>thesis</w:t>
                            </w:r>
                            <w:proofErr w:type="spellEnd"/>
                          </w:p>
                        </w:txbxContent>
                      </wps:txbx>
                      <wps:bodyPr vert="horz" wrap="none" lIns="144000" tIns="79200" rIns="144000" bIns="7920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205B3" id="Plassholder for tekst 4" o:spid="_x0000_s1026" style="position:absolute;margin-left:39.25pt;margin-top:185.1pt;width:105.45pt;height:26.35pt;z-index:25166336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" fillcolor="black [3200]" stroked="f">
                <o:lock v:ext="edit" grouping="t"/>
                <v:textbox style="mso-fit-shape-to-text:t" inset="4mm,2.2mm,4mm,2.2mm">
                  <w:txbxContent>
                    <w:p w14:paraId="208FA88E" w14:textId="77777777" w:rsidR="00FE77B9" w:rsidRPr="00FE77B9" w:rsidRDefault="002D2339" w:rsidP="00A92BB5">
                      <w:pPr>
                        <w:pStyle w:val="Forsideoppgave"/>
                      </w:pPr>
                      <w:r>
                        <w:t>Master thesis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tbl>
      <w:tblPr>
        <w:tblStyle w:val="Forside"/>
        <w:tblpPr w:leftFromText="181" w:rightFromText="181" w:vertAnchor="page" w:horzAnchor="page" w:tblpX="783" w:tblpY="5325"/>
        <w:tblW w:w="0" w:type="auto"/>
        <w:tblLayout w:type="fixed"/>
        <w:tblLook w:val="04A0" w:firstRow="1" w:lastRow="0" w:firstColumn="1" w:lastColumn="0" w:noHBand="0" w:noVBand="1"/>
      </w:tblPr>
      <w:tblGrid>
        <w:gridCol w:w="10332"/>
      </w:tblGrid>
      <w:tr w:rsidR="00566D3E" w:rsidRPr="003A7087" w14:paraId="3989190A" w14:textId="77777777" w:rsidTr="00A92BB5">
        <w:tc>
          <w:tcPr>
            <w:tcW w:w="10332" w:type="dxa"/>
          </w:tcPr>
          <w:p w14:paraId="47677611" w14:textId="77777777" w:rsidR="002D2339" w:rsidRPr="003A7087" w:rsidRDefault="00000000" w:rsidP="002D2339">
            <w:pPr>
              <w:pStyle w:val="Forsidetittel"/>
              <w:framePr w:hSpace="0" w:wrap="auto" w:vAnchor="margin" w:hAnchor="text" w:xAlign="left" w:yAlign="inline"/>
              <w:rPr>
                <w:lang w:val="en-GB"/>
              </w:rPr>
            </w:pPr>
            <w:sdt>
              <w:sdtPr>
                <w:rPr>
                  <w:lang w:val="en-GB"/>
                </w:rPr>
                <w:alias w:val="Title"/>
                <w:tag w:val="Title"/>
                <w:id w:val="240538438"/>
                <w:placeholder>
                  <w:docPart w:val="B233362C9EBD4242BD5793B9F5838146"/>
                </w:placeholder>
                <w:showingPlcHdr/>
                <w:text w:multiLine="1"/>
              </w:sdtPr>
              <w:sdtContent>
                <w:r w:rsidR="002D2339" w:rsidRPr="003A7087">
                  <w:rPr>
                    <w:rStyle w:val="PlaceholderText"/>
                    <w:color w:val="000000" w:themeColor="text1"/>
                    <w:lang w:val="en-GB"/>
                  </w:rPr>
                  <w:t>[Title of the Master Thesis]</w:t>
                </w:r>
              </w:sdtContent>
            </w:sdt>
          </w:p>
          <w:p w14:paraId="67293327" w14:textId="77777777" w:rsidR="002D2339" w:rsidRPr="003A7087" w:rsidRDefault="00000000" w:rsidP="002D2339">
            <w:pPr>
              <w:pStyle w:val="Forsidetekst"/>
              <w:rPr>
                <w:lang w:val="en-GB"/>
              </w:rPr>
            </w:pPr>
            <w:sdt>
              <w:sdtPr>
                <w:rPr>
                  <w:lang w:val="en-GB"/>
                </w:rPr>
                <w:alias w:val="Subtitle"/>
                <w:tag w:val="Subtitle"/>
                <w:id w:val="-590461876"/>
                <w:placeholder>
                  <w:docPart w:val="F10E3F9EFF8A344A8B60EACEE14A95FC"/>
                </w:placeholder>
                <w:showingPlcHdr/>
                <w:text w:multiLine="1"/>
              </w:sdtPr>
              <w:sdtContent>
                <w:r w:rsidR="002D2339" w:rsidRPr="003A7087">
                  <w:rPr>
                    <w:rStyle w:val="PlaceholderText"/>
                    <w:lang w:val="en-GB"/>
                  </w:rPr>
                  <w:t>[Subtitle]</w:t>
                </w:r>
              </w:sdtContent>
            </w:sdt>
          </w:p>
          <w:sdt>
            <w:sdtPr>
              <w:rPr>
                <w:lang w:val="en-GB"/>
              </w:rPr>
              <w:alias w:val="Name candidate"/>
              <w:tag w:val="Name candidate"/>
              <w:id w:val="-386877678"/>
              <w:placeholder>
                <w:docPart w:val="39E2A8C7E7D31147BAFA301790DACFE9"/>
              </w:placeholder>
              <w:text/>
            </w:sdtPr>
            <w:sdtContent>
              <w:p w14:paraId="329C5C39" w14:textId="42BAB392" w:rsidR="002D2339" w:rsidRPr="003A7087" w:rsidRDefault="000D6A9F" w:rsidP="002D2339">
                <w:pPr>
                  <w:pStyle w:val="Forsidetekst"/>
                  <w:spacing w:before="520" w:after="620"/>
                  <w:rPr>
                    <w:lang w:val="en-GB"/>
                  </w:rPr>
                </w:pPr>
                <w:proofErr w:type="spellStart"/>
                <w:r>
                  <w:rPr>
                    <w:lang w:val="en-GB"/>
                  </w:rPr>
                  <w:t>Margrete</w:t>
                </w:r>
                <w:proofErr w:type="spellEnd"/>
                <w:r>
                  <w:rPr>
                    <w:lang w:val="en-GB"/>
                  </w:rPr>
                  <w:t xml:space="preserve"> Heimvik</w:t>
                </w:r>
              </w:p>
            </w:sdtContent>
          </w:sdt>
          <w:sdt>
            <w:sdtPr>
              <w:rPr>
                <w:lang w:val="en-GB"/>
              </w:rPr>
              <w:alias w:val="Study program"/>
              <w:tag w:val="Study program"/>
              <w:id w:val="-1675334371"/>
              <w:placeholder>
                <w:docPart w:val="1BAD7DBCEE714A4095A18DCAF72AA416"/>
              </w:placeholder>
              <w:text w:multiLine="1"/>
            </w:sdtPr>
            <w:sdtContent>
              <w:p w14:paraId="338AD69E" w14:textId="7DAEFAC5" w:rsidR="002D2339" w:rsidRPr="003A7087" w:rsidRDefault="000D6A9F" w:rsidP="002D2339">
                <w:pPr>
                  <w:pStyle w:val="Forsidetekst"/>
                  <w:rPr>
                    <w:lang w:val="en-GB"/>
                  </w:rPr>
                </w:pPr>
                <w:r>
                  <w:rPr>
                    <w:lang w:val="en-GB"/>
                  </w:rPr>
                  <w:t>Cognitive Neuroscience</w:t>
                </w:r>
              </w:p>
            </w:sdtContent>
          </w:sdt>
          <w:p w14:paraId="7058320E" w14:textId="32829899" w:rsidR="002D2339" w:rsidRPr="003A7087" w:rsidRDefault="00000000" w:rsidP="002D2339">
            <w:pPr>
              <w:pStyle w:val="Forsidetekst"/>
              <w:rPr>
                <w:lang w:val="en-GB"/>
              </w:rPr>
            </w:pPr>
            <w:sdt>
              <w:sdtPr>
                <w:rPr>
                  <w:lang w:val="en-GB"/>
                </w:rPr>
                <w:alias w:val="Number of credits"/>
                <w:tag w:val="Number of credits"/>
                <w:id w:val="541324874"/>
                <w:placeholder>
                  <w:docPart w:val="EF855F8DC3F4234683B6A033F58DFA8C"/>
                </w:placeholder>
                <w:text/>
              </w:sdtPr>
              <w:sdtContent>
                <w:r w:rsidR="000D6A9F">
                  <w:rPr>
                    <w:lang w:val="en-GB"/>
                  </w:rPr>
                  <w:t>60 Credits</w:t>
                </w:r>
              </w:sdtContent>
            </w:sdt>
          </w:p>
          <w:p w14:paraId="028527F2" w14:textId="77777777" w:rsidR="002D2339" w:rsidRPr="003A7087" w:rsidRDefault="002D2339" w:rsidP="002D2339">
            <w:pPr>
              <w:pStyle w:val="Forsidetekst"/>
              <w:rPr>
                <w:lang w:val="en-GB"/>
              </w:rPr>
            </w:pPr>
          </w:p>
          <w:sdt>
            <w:sdtPr>
              <w:rPr>
                <w:lang w:val="en-GB"/>
              </w:rPr>
              <w:alias w:val="Institute"/>
              <w:tag w:val="Institute"/>
              <w:id w:val="538474952"/>
              <w:placeholder>
                <w:docPart w:val="559F69545FB14E4BBACA18139CCB10A8"/>
              </w:placeholder>
              <w:showingPlcHdr/>
              <w:text/>
            </w:sdtPr>
            <w:sdtContent>
              <w:p w14:paraId="495A0EC2" w14:textId="77777777" w:rsidR="002D2339" w:rsidRPr="003A7087" w:rsidRDefault="002D2339" w:rsidP="002D2339">
                <w:pPr>
                  <w:pStyle w:val="Forsidetekst"/>
                  <w:rPr>
                    <w:lang w:val="en-GB"/>
                  </w:rPr>
                </w:pPr>
                <w:r w:rsidRPr="003A7087">
                  <w:rPr>
                    <w:rStyle w:val="PlaceholderText"/>
                    <w:lang w:val="en-GB"/>
                  </w:rPr>
                  <w:t>[Institute]</w:t>
                </w:r>
              </w:p>
            </w:sdtContent>
          </w:sdt>
          <w:sdt>
            <w:sdtPr>
              <w:rPr>
                <w:lang w:val="en-GB"/>
              </w:rPr>
              <w:alias w:val="Faculty"/>
              <w:tag w:val="Faculty"/>
              <w:id w:val="-1710407730"/>
              <w:placeholder>
                <w:docPart w:val="222D63CE1666B9438346D438A77B7F6F"/>
              </w:placeholder>
              <w:showingPlcHdr/>
              <w:text/>
            </w:sdtPr>
            <w:sdtContent>
              <w:p w14:paraId="1EF509E3" w14:textId="77777777" w:rsidR="00566D3E" w:rsidRPr="003A7087" w:rsidRDefault="002D2339" w:rsidP="002D2339">
                <w:pPr>
                  <w:pStyle w:val="Forsidetekst"/>
                  <w:rPr>
                    <w:lang w:val="en-GB"/>
                  </w:rPr>
                </w:pPr>
                <w:r w:rsidRPr="003A7087">
                  <w:rPr>
                    <w:rStyle w:val="PlaceholderText"/>
                    <w:lang w:val="en-GB"/>
                  </w:rPr>
                  <w:t>[Faculty]</w:t>
                </w:r>
              </w:p>
            </w:sdtContent>
          </w:sdt>
        </w:tc>
      </w:tr>
    </w:tbl>
    <w:bookmarkEnd w:id="0"/>
    <w:bookmarkEnd w:id="1"/>
    <w:p w14:paraId="5B926AB9" w14:textId="77777777" w:rsidR="00C9707D" w:rsidRPr="003A7087" w:rsidRDefault="00451F89" w:rsidP="00A92BB5">
      <w:pPr>
        <w:pStyle w:val="Forsidetekst"/>
        <w:rPr>
          <w:lang w:val="en-GB"/>
        </w:rPr>
      </w:pPr>
      <w:r w:rsidRPr="003A708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7ACE2E" wp14:editId="5F4474A1">
                <wp:simplePos x="0" y="0"/>
                <wp:positionH relativeFrom="column">
                  <wp:posOffset>-116560</wp:posOffset>
                </wp:positionH>
                <wp:positionV relativeFrom="paragraph">
                  <wp:posOffset>3592096</wp:posOffset>
                </wp:positionV>
                <wp:extent cx="6863866" cy="1943100"/>
                <wp:effectExtent l="0" t="0" r="0" b="0"/>
                <wp:wrapNone/>
                <wp:docPr id="6" name="Rektang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3866" cy="1943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6BE80" w14:textId="77777777" w:rsidR="002D2339" w:rsidRPr="002D2339" w:rsidRDefault="002D2339" w:rsidP="002D2339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2D2339"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>How to insert a front page in your thesis document:</w:t>
                            </w:r>
                          </w:p>
                          <w:p w14:paraId="00E739E0" w14:textId="77777777" w:rsidR="002D2339" w:rsidRPr="002D2339" w:rsidRDefault="002D2339" w:rsidP="002D2339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2D2339">
                              <w:rPr>
                                <w:color w:val="000000" w:themeColor="text1"/>
                                <w:lang w:val="en-GB"/>
                              </w:rPr>
                              <w:t>1. Click on the logo at the top left on this page.</w:t>
                            </w:r>
                          </w:p>
                          <w:p w14:paraId="41A40624" w14:textId="77777777" w:rsidR="002D2339" w:rsidRPr="002D2339" w:rsidRDefault="002D2339" w:rsidP="002D2339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2D2339">
                              <w:rPr>
                                <w:color w:val="000000" w:themeColor="text1"/>
                                <w:lang w:val="en-GB"/>
                              </w:rPr>
                              <w:t xml:space="preserve">2. Press </w:t>
                            </w:r>
                            <w:proofErr w:type="spellStart"/>
                            <w:r w:rsidRPr="002D2339">
                              <w:rPr>
                                <w:color w:val="000000" w:themeColor="text1"/>
                                <w:lang w:val="en-GB"/>
                              </w:rPr>
                              <w:t>Ctrl+A</w:t>
                            </w:r>
                            <w:proofErr w:type="spellEnd"/>
                            <w:r w:rsidRPr="002D2339">
                              <w:rPr>
                                <w:color w:val="000000" w:themeColor="text1"/>
                                <w:lang w:val="en-GB"/>
                              </w:rPr>
                              <w:t xml:space="preserve"> to select the whole front page (CMD+A on Mac).</w:t>
                            </w:r>
                            <w:r w:rsidRPr="002D2339">
                              <w:rPr>
                                <w:color w:val="000000" w:themeColor="text1"/>
                                <w:lang w:val="en-GB"/>
                              </w:rPr>
                              <w:br/>
                              <w:t xml:space="preserve">3. Press </w:t>
                            </w:r>
                            <w:proofErr w:type="spellStart"/>
                            <w:r w:rsidRPr="002D2339">
                              <w:rPr>
                                <w:color w:val="000000" w:themeColor="text1"/>
                                <w:lang w:val="en-GB"/>
                              </w:rPr>
                              <w:t>Ctrl+C</w:t>
                            </w:r>
                            <w:proofErr w:type="spellEnd"/>
                            <w:r w:rsidRPr="002D2339">
                              <w:rPr>
                                <w:color w:val="000000" w:themeColor="text1"/>
                                <w:lang w:val="en-GB"/>
                              </w:rPr>
                              <w:t xml:space="preserve"> to copy the content (CMD+C on Mac).</w:t>
                            </w:r>
                          </w:p>
                          <w:p w14:paraId="4C8C5CA9" w14:textId="77777777" w:rsidR="002D2339" w:rsidRPr="002D2339" w:rsidRDefault="002D2339" w:rsidP="002D2339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2D2339">
                              <w:rPr>
                                <w:color w:val="000000" w:themeColor="text1"/>
                                <w:lang w:val="en-GB"/>
                              </w:rPr>
                              <w:t>4. Insert a blank page at the beginning of your document.</w:t>
                            </w:r>
                          </w:p>
                          <w:p w14:paraId="3FCB8C92" w14:textId="77777777" w:rsidR="002D2339" w:rsidRPr="002D2339" w:rsidRDefault="002D2339" w:rsidP="002D2339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2D2339">
                              <w:rPr>
                                <w:color w:val="000000" w:themeColor="text1"/>
                                <w:lang w:val="en-GB"/>
                              </w:rPr>
                              <w:t>5. Position the cursor on the blank page and press CTRL+V to paste the front page (CMD+V on Mac).</w:t>
                            </w:r>
                          </w:p>
                          <w:p w14:paraId="7EDC9A52" w14:textId="77777777" w:rsidR="00451F89" w:rsidRPr="002D2339" w:rsidRDefault="002D2339" w:rsidP="00AD591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2D2339">
                              <w:rPr>
                                <w:color w:val="000000" w:themeColor="text1"/>
                                <w:lang w:val="en-GB"/>
                              </w:rPr>
                              <w:t>6. Finally, delete this text box.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ACE2E" id="Rektangel 6" o:spid="_x0000_s1027" style="position:absolute;margin-left:-9.2pt;margin-top:282.85pt;width:540.45pt;height:15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" fillcolor="#d8d8d8 [2732]" stroked="f" strokeweight="1pt">
                <v:textbox>
                  <w:txbxContent>
                    <w:p w14:paraId="7DA6BE80" w14:textId="77777777" w:rsidR="002D2339" w:rsidRPr="002D2339" w:rsidRDefault="002D2339" w:rsidP="002D2339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2D2339"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  <w:t>How to insert a front page in your thesis document:</w:t>
                      </w:r>
                    </w:p>
                    <w:p w14:paraId="00E739E0" w14:textId="77777777" w:rsidR="002D2339" w:rsidRPr="002D2339" w:rsidRDefault="002D2339" w:rsidP="002D2339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2D2339">
                        <w:rPr>
                          <w:color w:val="000000" w:themeColor="text1"/>
                          <w:lang w:val="en-GB"/>
                        </w:rPr>
                        <w:t>1. Click on the logo at the top left on this page.</w:t>
                      </w:r>
                    </w:p>
                    <w:p w14:paraId="41A40624" w14:textId="77777777" w:rsidR="002D2339" w:rsidRPr="002D2339" w:rsidRDefault="002D2339" w:rsidP="002D2339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2D2339">
                        <w:rPr>
                          <w:color w:val="000000" w:themeColor="text1"/>
                          <w:lang w:val="en-GB"/>
                        </w:rPr>
                        <w:t>2. Press Ctrl+A to select the whole front page (CMD+A on Mac).</w:t>
                      </w:r>
                      <w:r w:rsidRPr="002D2339">
                        <w:rPr>
                          <w:color w:val="000000" w:themeColor="text1"/>
                          <w:lang w:val="en-GB"/>
                        </w:rPr>
                        <w:br/>
                        <w:t>3. Press Ctrl+C to copy the content (CMD+C on Mac).</w:t>
                      </w:r>
                    </w:p>
                    <w:p w14:paraId="4C8C5CA9" w14:textId="77777777" w:rsidR="002D2339" w:rsidRPr="002D2339" w:rsidRDefault="002D2339" w:rsidP="002D2339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2D2339">
                        <w:rPr>
                          <w:color w:val="000000" w:themeColor="text1"/>
                          <w:lang w:val="en-GB"/>
                        </w:rPr>
                        <w:t>4. Insert a blank page at the beginning of your document.</w:t>
                      </w:r>
                    </w:p>
                    <w:p w14:paraId="3FCB8C92" w14:textId="77777777" w:rsidR="002D2339" w:rsidRPr="002D2339" w:rsidRDefault="002D2339" w:rsidP="002D2339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2D2339">
                        <w:rPr>
                          <w:color w:val="000000" w:themeColor="text1"/>
                          <w:lang w:val="en-GB"/>
                        </w:rPr>
                        <w:t>5. Position the cursor on the blank page and press CTRL+V to paste the front page (CMD+V on Mac).</w:t>
                      </w:r>
                    </w:p>
                    <w:p w14:paraId="7EDC9A52" w14:textId="77777777" w:rsidR="00451F89" w:rsidRPr="002D2339" w:rsidRDefault="002D2339" w:rsidP="00AD5917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2D2339">
                        <w:rPr>
                          <w:color w:val="000000" w:themeColor="text1"/>
                          <w:lang w:val="en-GB"/>
                        </w:rPr>
                        <w:t>6. Finally, delete this text box.</w:t>
                      </w:r>
                    </w:p>
                  </w:txbxContent>
                </v:textbox>
              </v:rect>
            </w:pict>
          </mc:Fallback>
        </mc:AlternateContent>
      </w:r>
    </w:p>
    <w:sectPr w:rsidR="00C9707D" w:rsidRPr="003A7087" w:rsidSect="00A06B6B">
      <w:headerReference w:type="first" r:id="rId13"/>
      <w:pgSz w:w="11906" w:h="16838" w:code="9"/>
      <w:pgMar w:top="3703" w:right="782" w:bottom="2268" w:left="782" w:header="709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FFEE21" w14:textId="77777777" w:rsidR="00F9359B" w:rsidRDefault="00F9359B" w:rsidP="00B40445">
      <w:r>
        <w:separator/>
      </w:r>
    </w:p>
  </w:endnote>
  <w:endnote w:type="continuationSeparator" w:id="0">
    <w:p w14:paraId="23D737E2" w14:textId="77777777" w:rsidR="00F9359B" w:rsidRDefault="00F9359B" w:rsidP="00B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FE97C" w14:textId="77777777" w:rsidR="00F9359B" w:rsidRDefault="00F9359B" w:rsidP="00B40445">
      <w:r>
        <w:separator/>
      </w:r>
    </w:p>
  </w:footnote>
  <w:footnote w:type="continuationSeparator" w:id="0">
    <w:p w14:paraId="1BA5589D" w14:textId="77777777" w:rsidR="00F9359B" w:rsidRDefault="00F9359B" w:rsidP="00B40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2217D" w14:textId="77777777" w:rsidR="00A06B6B" w:rsidRDefault="00A06B6B" w:rsidP="00A06B6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1239B5" wp14:editId="513CB24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5575" cy="10934700"/>
              <wp:effectExtent l="0" t="0" r="0" b="0"/>
              <wp:wrapNone/>
              <wp:docPr id="57" name="Rektangel 57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5575" cy="10934700"/>
                      </a:xfrm>
                      <a:prstGeom prst="rect">
                        <a:avLst/>
                      </a:prstGeom>
                      <a:solidFill>
                        <a:srgbClr val="C4E4D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71CC0A" id="Rektangel 57" o:spid="_x0000_s1026" style="position:absolute;margin-left:0;margin-top:0;width:612.25pt;height:861pt;z-index:25166028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" fillcolor="#c4e4d0" stroked="f" strokeweight="1pt">
              <w10:wrap anchorx="page" anchory="page"/>
            </v:rect>
          </w:pict>
        </mc:Fallback>
      </mc:AlternateContent>
    </w:r>
  </w:p>
  <w:p w14:paraId="383B9938" w14:textId="77777777" w:rsidR="00A06B6B" w:rsidRDefault="00A06B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211791"/>
    <w:multiLevelType w:val="hybridMultilevel"/>
    <w:tmpl w:val="FEB65002"/>
    <w:lvl w:ilvl="0" w:tplc="5F1AE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217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02"/>
    <w:rsid w:val="000D31D2"/>
    <w:rsid w:val="000D6A9F"/>
    <w:rsid w:val="000E1157"/>
    <w:rsid w:val="001777DF"/>
    <w:rsid w:val="001F3C7B"/>
    <w:rsid w:val="00204F17"/>
    <w:rsid w:val="002476F3"/>
    <w:rsid w:val="002D2339"/>
    <w:rsid w:val="002E2A5D"/>
    <w:rsid w:val="00301FF9"/>
    <w:rsid w:val="00305800"/>
    <w:rsid w:val="00361A52"/>
    <w:rsid w:val="00395E70"/>
    <w:rsid w:val="003A7087"/>
    <w:rsid w:val="00451F89"/>
    <w:rsid w:val="00467B89"/>
    <w:rsid w:val="00477661"/>
    <w:rsid w:val="004A7F4C"/>
    <w:rsid w:val="004B0BF1"/>
    <w:rsid w:val="004D753E"/>
    <w:rsid w:val="004F3B2E"/>
    <w:rsid w:val="004F7A13"/>
    <w:rsid w:val="00552966"/>
    <w:rsid w:val="00566D3E"/>
    <w:rsid w:val="00595D7A"/>
    <w:rsid w:val="005E0672"/>
    <w:rsid w:val="00614ABF"/>
    <w:rsid w:val="00632920"/>
    <w:rsid w:val="007365D6"/>
    <w:rsid w:val="00762C0F"/>
    <w:rsid w:val="0077592B"/>
    <w:rsid w:val="007B38DD"/>
    <w:rsid w:val="008E6902"/>
    <w:rsid w:val="009D0116"/>
    <w:rsid w:val="009D24A2"/>
    <w:rsid w:val="009E33AB"/>
    <w:rsid w:val="00A05EFF"/>
    <w:rsid w:val="00A06B6B"/>
    <w:rsid w:val="00A17DEA"/>
    <w:rsid w:val="00A213F5"/>
    <w:rsid w:val="00A700F1"/>
    <w:rsid w:val="00A92BB5"/>
    <w:rsid w:val="00AD5917"/>
    <w:rsid w:val="00B40445"/>
    <w:rsid w:val="00B5600F"/>
    <w:rsid w:val="00B9568B"/>
    <w:rsid w:val="00C02EE8"/>
    <w:rsid w:val="00C1722E"/>
    <w:rsid w:val="00C514E7"/>
    <w:rsid w:val="00C8739A"/>
    <w:rsid w:val="00C9707D"/>
    <w:rsid w:val="00E43EF5"/>
    <w:rsid w:val="00E47C96"/>
    <w:rsid w:val="00E64A09"/>
    <w:rsid w:val="00F0563E"/>
    <w:rsid w:val="00F9359B"/>
    <w:rsid w:val="00F94737"/>
    <w:rsid w:val="00FE77B9"/>
    <w:rsid w:val="00FF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9963D"/>
  <w15:chartTrackingRefBased/>
  <w15:docId w15:val="{5A5FCCB6-91EA-8746-AD77-0F127036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semiHidden/>
    <w:qFormat/>
    <w:rsid w:val="00C9707D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C514E7"/>
    <w:pPr>
      <w:keepNext/>
      <w:keepLines/>
      <w:spacing w:before="240" w:after="520"/>
      <w:outlineLvl w:val="0"/>
    </w:pPr>
    <w:rPr>
      <w:rFonts w:asciiTheme="majorHAnsi" w:eastAsiaTheme="majorEastAsia" w:hAnsiTheme="majorHAnsi" w:cstheme="majorBidi"/>
      <w:color w:val="000000" w:themeColor="text1"/>
      <w:sz w:val="8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4044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3EF5"/>
  </w:style>
  <w:style w:type="paragraph" w:styleId="Footer">
    <w:name w:val="footer"/>
    <w:basedOn w:val="Normal"/>
    <w:link w:val="FooterChar"/>
    <w:uiPriority w:val="99"/>
    <w:semiHidden/>
    <w:rsid w:val="00B4044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3EF5"/>
  </w:style>
  <w:style w:type="table" w:styleId="TableGrid">
    <w:name w:val="Table Grid"/>
    <w:basedOn w:val="TableNormal"/>
    <w:uiPriority w:val="39"/>
    <w:rsid w:val="00395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E2A5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C9707D"/>
    <w:rPr>
      <w:rFonts w:asciiTheme="majorHAnsi" w:eastAsiaTheme="majorEastAsia" w:hAnsiTheme="majorHAnsi" w:cstheme="majorBidi"/>
      <w:color w:val="000000" w:themeColor="text1"/>
      <w:sz w:val="84"/>
      <w:szCs w:val="32"/>
    </w:rPr>
  </w:style>
  <w:style w:type="paragraph" w:customStyle="1" w:styleId="Default">
    <w:name w:val="Default"/>
    <w:semiHidden/>
    <w:rsid w:val="002E2A5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semiHidden/>
    <w:rsid w:val="002E2A5D"/>
    <w:pPr>
      <w:spacing w:line="241" w:lineRule="atLeast"/>
    </w:pPr>
    <w:rPr>
      <w:color w:val="auto"/>
    </w:rPr>
  </w:style>
  <w:style w:type="character" w:customStyle="1" w:styleId="A0">
    <w:name w:val="A0"/>
    <w:uiPriority w:val="99"/>
    <w:semiHidden/>
    <w:rsid w:val="002E2A5D"/>
    <w:rPr>
      <w:color w:val="221E1F"/>
      <w:sz w:val="18"/>
      <w:szCs w:val="18"/>
    </w:rPr>
  </w:style>
  <w:style w:type="paragraph" w:customStyle="1" w:styleId="Forsidetekst">
    <w:name w:val="Forsidetekst"/>
    <w:qFormat/>
    <w:rsid w:val="00A92BB5"/>
    <w:rPr>
      <w:rFonts w:ascii="Arial" w:hAnsi="Arial"/>
      <w:sz w:val="24"/>
    </w:rPr>
  </w:style>
  <w:style w:type="table" w:styleId="TableGridLight">
    <w:name w:val="Grid Table Light"/>
    <w:basedOn w:val="TableNormal"/>
    <w:uiPriority w:val="40"/>
    <w:rsid w:val="00A92B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Forside">
    <w:name w:val="Forside"/>
    <w:basedOn w:val="TableNormal"/>
    <w:uiPriority w:val="99"/>
    <w:rsid w:val="00A92BB5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Forsideoppgave">
    <w:name w:val="Forside_oppgave"/>
    <w:qFormat/>
    <w:rsid w:val="00A92BB5"/>
    <w:pPr>
      <w:spacing w:after="0"/>
      <w:jc w:val="center"/>
    </w:pPr>
    <w:rPr>
      <w:rFonts w:ascii="Arial" w:hAnsi="Arial"/>
      <w:sz w:val="24"/>
      <w:szCs w:val="24"/>
    </w:rPr>
  </w:style>
  <w:style w:type="paragraph" w:customStyle="1" w:styleId="Forsidetittel">
    <w:name w:val="Forside_tittel"/>
    <w:qFormat/>
    <w:rsid w:val="00A92BB5"/>
    <w:pPr>
      <w:framePr w:hSpace="181" w:wrap="around" w:vAnchor="page" w:hAnchor="page" w:x="783" w:y="5325"/>
      <w:spacing w:before="240" w:after="520" w:line="240" w:lineRule="auto"/>
    </w:pPr>
    <w:rPr>
      <w:rFonts w:ascii="Arial" w:eastAsiaTheme="majorEastAsia" w:hAnsi="Arial" w:cstheme="majorBidi"/>
      <w:color w:val="000000" w:themeColor="text1"/>
      <w:sz w:val="84"/>
      <w:szCs w:val="32"/>
    </w:rPr>
  </w:style>
  <w:style w:type="paragraph" w:styleId="ListParagraph">
    <w:name w:val="List Paragraph"/>
    <w:basedOn w:val="Normal"/>
    <w:uiPriority w:val="34"/>
    <w:qFormat/>
    <w:rsid w:val="00451F89"/>
    <w:pPr>
      <w:ind w:left="720"/>
      <w:contextualSpacing/>
    </w:pPr>
  </w:style>
  <w:style w:type="paragraph" w:customStyle="1" w:styleId="m6340151080910749409msoplaintext">
    <w:name w:val="m_6340151080910749409msoplaintext"/>
    <w:basedOn w:val="Normal"/>
    <w:rsid w:val="002D233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ggieheimvik/Downloads/masterforside-eng-gre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233362C9EBD4242BD5793B9F5838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0BB3D-FF8B-C944-A75E-C4A4277256F5}"/>
      </w:docPartPr>
      <w:docPartBody>
        <w:p w:rsidR="00C97752" w:rsidRDefault="00000000">
          <w:pPr>
            <w:pStyle w:val="B233362C9EBD4242BD5793B9F5838146"/>
          </w:pPr>
          <w:r w:rsidRPr="00783C8B">
            <w:rPr>
              <w:rStyle w:val="PlaceholderText"/>
            </w:rPr>
            <w:t>[Title of the Master Thesis]</w:t>
          </w:r>
        </w:p>
      </w:docPartBody>
    </w:docPart>
    <w:docPart>
      <w:docPartPr>
        <w:name w:val="F10E3F9EFF8A344A8B60EACEE14A9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83C96-B8CC-F348-B025-FEC6F75CBA1A}"/>
      </w:docPartPr>
      <w:docPartBody>
        <w:p w:rsidR="00C97752" w:rsidRDefault="00000000">
          <w:pPr>
            <w:pStyle w:val="F10E3F9EFF8A344A8B60EACEE14A95FC"/>
          </w:pPr>
          <w:r w:rsidRPr="00783C8B">
            <w:rPr>
              <w:rStyle w:val="PlaceholderText"/>
            </w:rPr>
            <w:t>[Subtitle]</w:t>
          </w:r>
        </w:p>
      </w:docPartBody>
    </w:docPart>
    <w:docPart>
      <w:docPartPr>
        <w:name w:val="39E2A8C7E7D31147BAFA301790DAC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32250-0C43-2B4F-81A4-193064F3400B}"/>
      </w:docPartPr>
      <w:docPartBody>
        <w:p w:rsidR="00C97752" w:rsidRDefault="00000000">
          <w:pPr>
            <w:pStyle w:val="39E2A8C7E7D31147BAFA301790DACFE9"/>
          </w:pPr>
          <w:r w:rsidRPr="00783C8B">
            <w:rPr>
              <w:rStyle w:val="PlaceholderText"/>
            </w:rPr>
            <w:t>[Name candidate]</w:t>
          </w:r>
        </w:p>
      </w:docPartBody>
    </w:docPart>
    <w:docPart>
      <w:docPartPr>
        <w:name w:val="1BAD7DBCEE714A4095A18DCAF72AA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6C658-6FD7-9E49-8D3C-6B7C359011C0}"/>
      </w:docPartPr>
      <w:docPartBody>
        <w:p w:rsidR="00C97752" w:rsidRDefault="00000000">
          <w:pPr>
            <w:pStyle w:val="1BAD7DBCEE714A4095A18DCAF72AA416"/>
          </w:pPr>
          <w:r w:rsidRPr="00783C8B">
            <w:rPr>
              <w:rStyle w:val="PlaceholderText"/>
            </w:rPr>
            <w:t>[Study program]</w:t>
          </w:r>
        </w:p>
      </w:docPartBody>
    </w:docPart>
    <w:docPart>
      <w:docPartPr>
        <w:name w:val="EF855F8DC3F4234683B6A033F58DF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BDA97-BB59-8F47-BD33-1C4334EFCE54}"/>
      </w:docPartPr>
      <w:docPartBody>
        <w:p w:rsidR="00C97752" w:rsidRDefault="00000000">
          <w:pPr>
            <w:pStyle w:val="EF855F8DC3F4234683B6A033F58DFA8C"/>
          </w:pPr>
          <w:r w:rsidRPr="00783C8B">
            <w:rPr>
              <w:rStyle w:val="PlaceholderText"/>
            </w:rPr>
            <w:t>[Number of credits]</w:t>
          </w:r>
        </w:p>
      </w:docPartBody>
    </w:docPart>
    <w:docPart>
      <w:docPartPr>
        <w:name w:val="559F69545FB14E4BBACA18139CCB1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C3A51-866D-8D49-82E3-49B73BDFFB20}"/>
      </w:docPartPr>
      <w:docPartBody>
        <w:p w:rsidR="00C97752" w:rsidRDefault="00000000">
          <w:pPr>
            <w:pStyle w:val="559F69545FB14E4BBACA18139CCB10A8"/>
          </w:pPr>
          <w:r w:rsidRPr="00783C8B">
            <w:rPr>
              <w:rStyle w:val="PlaceholderText"/>
            </w:rPr>
            <w:t>[Institute]</w:t>
          </w:r>
        </w:p>
      </w:docPartBody>
    </w:docPart>
    <w:docPart>
      <w:docPartPr>
        <w:name w:val="222D63CE1666B9438346D438A77B7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9A8E6-614C-2947-9C54-5E253A115C5F}"/>
      </w:docPartPr>
      <w:docPartBody>
        <w:p w:rsidR="00C97752" w:rsidRDefault="00000000">
          <w:pPr>
            <w:pStyle w:val="222D63CE1666B9438346D438A77B7F6F"/>
          </w:pPr>
          <w:r w:rsidRPr="00783C8B">
            <w:rPr>
              <w:rStyle w:val="PlaceholderText"/>
            </w:rPr>
            <w:t>[Faculty]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24"/>
    <w:rsid w:val="002A49DD"/>
    <w:rsid w:val="00C97752"/>
    <w:rsid w:val="00F91F24"/>
    <w:rsid w:val="00FF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auto"/>
    </w:rPr>
  </w:style>
  <w:style w:type="paragraph" w:customStyle="1" w:styleId="B233362C9EBD4242BD5793B9F5838146">
    <w:name w:val="B233362C9EBD4242BD5793B9F5838146"/>
  </w:style>
  <w:style w:type="paragraph" w:customStyle="1" w:styleId="F10E3F9EFF8A344A8B60EACEE14A95FC">
    <w:name w:val="F10E3F9EFF8A344A8B60EACEE14A95FC"/>
  </w:style>
  <w:style w:type="paragraph" w:customStyle="1" w:styleId="39E2A8C7E7D31147BAFA301790DACFE9">
    <w:name w:val="39E2A8C7E7D31147BAFA301790DACFE9"/>
  </w:style>
  <w:style w:type="paragraph" w:customStyle="1" w:styleId="1BAD7DBCEE714A4095A18DCAF72AA416">
    <w:name w:val="1BAD7DBCEE714A4095A18DCAF72AA416"/>
  </w:style>
  <w:style w:type="paragraph" w:customStyle="1" w:styleId="EF855F8DC3F4234683B6A033F58DFA8C">
    <w:name w:val="EF855F8DC3F4234683B6A033F58DFA8C"/>
  </w:style>
  <w:style w:type="paragraph" w:customStyle="1" w:styleId="559F69545FB14E4BBACA18139CCB10A8">
    <w:name w:val="559F69545FB14E4BBACA18139CCB10A8"/>
  </w:style>
  <w:style w:type="paragraph" w:customStyle="1" w:styleId="222D63CE1666B9438346D438A77B7F6F">
    <w:name w:val="222D63CE1666B9438346D438A77B7F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gendefinert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00a67f-9791-437e-b702-303a706ea042">
      <Terms xmlns="http://schemas.microsoft.com/office/infopath/2007/PartnerControls"/>
    </lcf76f155ced4ddcb4097134ff3c332f>
    <TaxCatchAll xmlns="7dc3d6ed-56f1-49b6-b310-0ff680cfe62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2FC97A4EB864EBF6B6ADD443A67CC" ma:contentTypeVersion="14" ma:contentTypeDescription="Create a new document." ma:contentTypeScope="" ma:versionID="4861cb06711c43ae5b06507c0d33fa01">
  <xsd:schema xmlns:xsd="http://www.w3.org/2001/XMLSchema" xmlns:xs="http://www.w3.org/2001/XMLSchema" xmlns:p="http://schemas.microsoft.com/office/2006/metadata/properties" xmlns:ns2="3b00a67f-9791-437e-b702-303a706ea042" xmlns:ns3="7dc3d6ed-56f1-49b6-b310-0ff680cfe62a" targetNamespace="http://schemas.microsoft.com/office/2006/metadata/properties" ma:root="true" ma:fieldsID="676dbc1fb8e9648f94ba0d75529040bc" ns2:_="" ns3:_="">
    <xsd:import namespace="3b00a67f-9791-437e-b702-303a706ea042"/>
    <xsd:import namespace="7dc3d6ed-56f1-49b6-b310-0ff680cfe6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0a67f-9791-437e-b702-303a706ea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78a55df-a9cd-4882-8adc-9ae50d8055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3d6ed-56f1-49b6-b310-0ff680cfe62a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a9d73458-8fb0-4777-9551-357d96ad6676}" ma:internalName="TaxCatchAll" ma:showField="CatchAllData" ma:web="7dc3d6ed-56f1-49b6-b310-0ff680cfe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root>
</root>
</file>

<file path=customXml/itemProps1.xml><?xml version="1.0" encoding="utf-8"?>
<ds:datastoreItem xmlns:ds="http://schemas.openxmlformats.org/officeDocument/2006/customXml" ds:itemID="{A6868EA5-A8A8-42B3-81D9-DECF24A676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79F302-CA54-4022-B1DE-3B71CD272DB3}">
  <ds:schemaRefs>
    <ds:schemaRef ds:uri="http://schemas.microsoft.com/office/2006/metadata/properties"/>
    <ds:schemaRef ds:uri="http://schemas.microsoft.com/office/infopath/2007/PartnerControls"/>
    <ds:schemaRef ds:uri="3b00a67f-9791-437e-b702-303a706ea042"/>
    <ds:schemaRef ds:uri="7dc3d6ed-56f1-49b6-b310-0ff680cfe62a"/>
  </ds:schemaRefs>
</ds:datastoreItem>
</file>

<file path=customXml/itemProps3.xml><?xml version="1.0" encoding="utf-8"?>
<ds:datastoreItem xmlns:ds="http://schemas.openxmlformats.org/officeDocument/2006/customXml" ds:itemID="{4D133152-823C-4C89-8881-6381C5C27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00a67f-9791-437e-b702-303a706ea042"/>
    <ds:schemaRef ds:uri="7dc3d6ed-56f1-49b6-b310-0ff680cfe6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55C48B-CB0D-47E0-9FC7-C7C9FE7651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masterforside-eng-green.dotx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Heimvik</dc:creator>
  <cp:keywords/>
  <dc:description/>
  <cp:lastModifiedBy>Margrete Soya Heimvik</cp:lastModifiedBy>
  <cp:revision>2</cp:revision>
  <dcterms:created xsi:type="dcterms:W3CDTF">2024-09-23T09:37:00Z</dcterms:created>
  <dcterms:modified xsi:type="dcterms:W3CDTF">2024-09-23T09:38:00Z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Selmer 011</vt:lpwstr>
  </property>
  <property fmtid="{D5CDD505-2E9C-101B-9397-08002B2CF9AE}" pid="3" name="ContentTypeId">
    <vt:lpwstr>0x010100D982FC97A4EB864EBF6B6ADD443A67CC</vt:lpwstr>
  </property>
  <property fmtid="{D5CDD505-2E9C-101B-9397-08002B2CF9AE}" pid="4" name="MediaServiceImageTags">
    <vt:lpwstr/>
  </property>
</Properties>
</file>